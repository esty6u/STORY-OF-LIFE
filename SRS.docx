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027A" w14:textId="77777777" w:rsidR="003C1601" w:rsidRPr="004246A0" w:rsidRDefault="003D25CB" w:rsidP="003D25CB">
      <w:pPr>
        <w:pStyle w:val="a5"/>
        <w:rPr>
          <w:rFonts w:asciiTheme="minorHAnsi" w:hAnsiTheme="minorHAnsi" w:cstheme="minorHAnsi"/>
          <w:noProof/>
          <w:sz w:val="28"/>
          <w:szCs w:val="28"/>
          <w:rtl/>
        </w:rPr>
      </w:pPr>
      <w:r w:rsidRPr="004246A0">
        <w:rPr>
          <w:rFonts w:asciiTheme="minorHAnsi" w:hAnsiTheme="minorHAnsi" w:cstheme="minorHAnsi"/>
          <w:noProof/>
          <w:sz w:val="28"/>
          <w:szCs w:val="28"/>
          <w:rtl/>
        </w:rPr>
        <w:t xml:space="preserve">מפרט דרישות תוכנה </w:t>
      </w:r>
      <w:r w:rsidR="003C1601" w:rsidRPr="004246A0">
        <w:rPr>
          <w:rFonts w:asciiTheme="minorHAnsi" w:hAnsiTheme="minorHAnsi" w:cstheme="minorHAnsi"/>
          <w:noProof/>
          <w:sz w:val="28"/>
          <w:szCs w:val="28"/>
          <w:rtl/>
        </w:rPr>
        <w:t xml:space="preserve"> - </w:t>
      </w:r>
      <w:r w:rsidRPr="004246A0">
        <w:rPr>
          <w:rFonts w:asciiTheme="minorHAnsi" w:hAnsiTheme="minorHAnsi" w:cstheme="minorHAnsi"/>
          <w:noProof/>
          <w:sz w:val="28"/>
          <w:szCs w:val="28"/>
        </w:rPr>
        <w:t>SRS</w:t>
      </w:r>
      <w:bookmarkStart w:id="0" w:name="_GoBack"/>
      <w:bookmarkEnd w:id="0"/>
    </w:p>
    <w:p w14:paraId="7B5ABDE3" w14:textId="77777777" w:rsidR="00577A0E" w:rsidRPr="004246A0" w:rsidRDefault="003C1601" w:rsidP="00CD0E1A">
      <w:pPr>
        <w:pStyle w:val="1"/>
        <w:rPr>
          <w:rFonts w:asciiTheme="minorHAnsi" w:hAnsiTheme="minorHAnsi" w:cstheme="minorHAnsi"/>
          <w:noProof/>
          <w:rtl/>
        </w:rPr>
      </w:pPr>
      <w:bookmarkStart w:id="1" w:name="_Toc244791904"/>
      <w:bookmarkStart w:id="2" w:name="_Toc510553725"/>
      <w:r w:rsidRPr="004246A0">
        <w:rPr>
          <w:rFonts w:asciiTheme="minorHAnsi" w:hAnsiTheme="minorHAnsi" w:cstheme="minorHAnsi"/>
          <w:noProof/>
          <w:rtl/>
        </w:rPr>
        <w:t>מידע כללי</w:t>
      </w:r>
      <w:bookmarkEnd w:id="1"/>
      <w:bookmarkEnd w:id="2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6"/>
        <w:gridCol w:w="6430"/>
      </w:tblGrid>
      <w:tr w:rsidR="00577A0E" w:rsidRPr="004246A0" w14:paraId="6855BE39" w14:textId="77777777" w:rsidTr="003C1601">
        <w:tc>
          <w:tcPr>
            <w:tcW w:w="1893" w:type="dxa"/>
          </w:tcPr>
          <w:p w14:paraId="633396D0" w14:textId="77777777" w:rsidR="00577A0E" w:rsidRPr="004246A0" w:rsidRDefault="00577A0E" w:rsidP="00577A0E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r w:rsidRPr="004246A0">
              <w:rPr>
                <w:rFonts w:cstheme="minorHAnsi"/>
                <w:noProof/>
                <w:sz w:val="28"/>
                <w:szCs w:val="28"/>
                <w:rtl/>
              </w:rPr>
              <w:t>שם הפרויקט</w:t>
            </w:r>
            <w:r w:rsidR="003C1601" w:rsidRPr="004246A0">
              <w:rPr>
                <w:rFonts w:cstheme="minorHAnsi"/>
                <w:noProof/>
                <w:sz w:val="28"/>
                <w:szCs w:val="28"/>
                <w:rtl/>
              </w:rPr>
              <w:t>:</w:t>
            </w:r>
          </w:p>
        </w:tc>
        <w:tc>
          <w:tcPr>
            <w:tcW w:w="6629" w:type="dxa"/>
          </w:tcPr>
          <w:p w14:paraId="4D2D9263" w14:textId="77777777" w:rsidR="00577A0E" w:rsidRPr="004246A0" w:rsidRDefault="00F010BC" w:rsidP="00ED54C8">
            <w:pPr>
              <w:pStyle w:val="a8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>ORT</w:t>
            </w:r>
          </w:p>
        </w:tc>
      </w:tr>
      <w:tr w:rsidR="00577A0E" w:rsidRPr="004246A0" w14:paraId="68634896" w14:textId="77777777" w:rsidTr="003C1601">
        <w:tc>
          <w:tcPr>
            <w:tcW w:w="1893" w:type="dxa"/>
          </w:tcPr>
          <w:p w14:paraId="3C6F7DE1" w14:textId="77777777" w:rsidR="00577A0E" w:rsidRPr="004246A0" w:rsidRDefault="00CD0E1A" w:rsidP="00577A0E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r w:rsidRPr="004246A0">
              <w:rPr>
                <w:rFonts w:cstheme="minorHAnsi"/>
                <w:noProof/>
                <w:sz w:val="28"/>
                <w:szCs w:val="28"/>
                <w:rtl/>
              </w:rPr>
              <w:t>צוות הפרויקט</w:t>
            </w:r>
          </w:p>
        </w:tc>
        <w:tc>
          <w:tcPr>
            <w:tcW w:w="6629" w:type="dxa"/>
          </w:tcPr>
          <w:p w14:paraId="1C3CED2B" w14:textId="08A51B90" w:rsidR="00577A0E" w:rsidRPr="004246A0" w:rsidRDefault="00F010BC" w:rsidP="00ED54C8">
            <w:pPr>
              <w:pStyle w:val="a8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מיכל בן מלכא, רותם כהן, יקי מרטין, אסתי </w:t>
            </w:r>
            <w:r w:rsidR="00400C11">
              <w:rPr>
                <w:rFonts w:cstheme="minorHAnsi" w:hint="cs"/>
                <w:sz w:val="28"/>
                <w:szCs w:val="28"/>
                <w:rtl/>
              </w:rPr>
              <w:t>סיקסו</w:t>
            </w:r>
            <w:r w:rsidRPr="004246A0">
              <w:rPr>
                <w:rFonts w:cstheme="minorHAnsi"/>
                <w:sz w:val="28"/>
                <w:szCs w:val="28"/>
                <w:rtl/>
              </w:rPr>
              <w:t>, מרים שדה</w:t>
            </w:r>
          </w:p>
        </w:tc>
      </w:tr>
      <w:tr w:rsidR="00577A0E" w:rsidRPr="004246A0" w14:paraId="10F7D67B" w14:textId="77777777" w:rsidTr="003C1601">
        <w:tc>
          <w:tcPr>
            <w:tcW w:w="1893" w:type="dxa"/>
          </w:tcPr>
          <w:p w14:paraId="43E484A6" w14:textId="77777777" w:rsidR="00577A0E" w:rsidRPr="004246A0" w:rsidRDefault="003C1601" w:rsidP="00577A0E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r w:rsidRPr="004246A0">
              <w:rPr>
                <w:rFonts w:cstheme="minorHAnsi"/>
                <w:noProof/>
                <w:sz w:val="28"/>
                <w:szCs w:val="28"/>
                <w:rtl/>
              </w:rPr>
              <w:t>מסמכים קשורים:</w:t>
            </w:r>
          </w:p>
        </w:tc>
        <w:tc>
          <w:tcPr>
            <w:tcW w:w="6629" w:type="dxa"/>
          </w:tcPr>
          <w:p w14:paraId="30C1AC32" w14:textId="77777777" w:rsidR="00577A0E" w:rsidRPr="004246A0" w:rsidRDefault="00352741" w:rsidP="009B6F70">
            <w:pPr>
              <w:rPr>
                <w:rFonts w:cstheme="minorHAnsi"/>
                <w:noProof/>
                <w:sz w:val="28"/>
                <w:szCs w:val="28"/>
                <w:rtl/>
              </w:rPr>
            </w:pPr>
            <w:hyperlink r:id="rId8" w:history="1">
              <w:r w:rsidR="00F010BC" w:rsidRPr="004246A0">
                <w:rPr>
                  <w:rStyle w:val="Hyperlink"/>
                  <w:rFonts w:cstheme="minorHAnsi"/>
                  <w:noProof/>
                  <w:sz w:val="28"/>
                  <w:szCs w:val="28"/>
                  <w:rtl/>
                </w:rPr>
                <w:t>מאגר הפרויקט</w:t>
              </w:r>
            </w:hyperlink>
            <w:r w:rsidR="00F010BC" w:rsidRPr="004246A0">
              <w:rPr>
                <w:rFonts w:cstheme="minorHAnsi"/>
                <w:noProof/>
                <w:sz w:val="28"/>
                <w:szCs w:val="28"/>
                <w:rtl/>
              </w:rPr>
              <w:t xml:space="preserve">, </w:t>
            </w:r>
            <w:hyperlink r:id="rId9" w:history="1">
              <w:r w:rsidR="00F010BC" w:rsidRPr="004246A0">
                <w:rPr>
                  <w:rStyle w:val="Hyperlink"/>
                  <w:rFonts w:cstheme="minorHAnsi"/>
                  <w:noProof/>
                  <w:sz w:val="28"/>
                  <w:szCs w:val="28"/>
                  <w:rtl/>
                </w:rPr>
                <w:t>דרישות</w:t>
              </w:r>
            </w:hyperlink>
            <w:r w:rsidR="00F010BC" w:rsidRPr="004246A0">
              <w:rPr>
                <w:rFonts w:cstheme="minorHAnsi"/>
                <w:noProof/>
                <w:sz w:val="28"/>
                <w:szCs w:val="28"/>
                <w:rtl/>
              </w:rPr>
              <w:t xml:space="preserve"> </w:t>
            </w:r>
            <w:r w:rsidR="0024722C" w:rsidRPr="004246A0">
              <w:rPr>
                <w:rFonts w:cstheme="minorHAnsi"/>
                <w:noProof/>
                <w:sz w:val="28"/>
                <w:szCs w:val="28"/>
                <w:rtl/>
              </w:rPr>
              <w:t>.</w:t>
            </w:r>
          </w:p>
        </w:tc>
      </w:tr>
    </w:tbl>
    <w:p w14:paraId="0EEBD7C5" w14:textId="77777777" w:rsidR="007D5D8D" w:rsidRPr="004246A0" w:rsidRDefault="007D5D8D" w:rsidP="00D10ABB">
      <w:pPr>
        <w:rPr>
          <w:rFonts w:cstheme="minorHAnsi"/>
          <w:sz w:val="28"/>
          <w:szCs w:val="28"/>
          <w:rtl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14:paraId="08C1650E" w14:textId="77777777" w:rsidR="006440A8" w:rsidRPr="004246A0" w:rsidRDefault="00ED58AB" w:rsidP="00CC494F">
          <w:pPr>
            <w:pStyle w:val="af"/>
            <w:bidi/>
            <w:rPr>
              <w:rFonts w:asciiTheme="minorHAnsi" w:hAnsiTheme="minorHAnsi" w:cstheme="minorHAnsi"/>
            </w:rPr>
          </w:pPr>
          <w:r w:rsidRPr="004246A0">
            <w:rPr>
              <w:rFonts w:asciiTheme="minorHAnsi" w:hAnsiTheme="minorHAnsi" w:cstheme="minorHAnsi"/>
              <w:rtl/>
              <w:lang w:bidi="he-IL"/>
            </w:rPr>
            <w:t>תוכן העניינים</w:t>
          </w:r>
          <w:r w:rsidR="001C09C5" w:rsidRPr="004246A0">
            <w:rPr>
              <w:rFonts w:asciiTheme="minorHAnsi" w:hAnsiTheme="minorHAnsi" w:cstheme="minorHAnsi"/>
            </w:rPr>
            <w:fldChar w:fldCharType="begin"/>
          </w:r>
          <w:r w:rsidRPr="004246A0">
            <w:rPr>
              <w:rFonts w:asciiTheme="minorHAnsi" w:hAnsiTheme="minorHAnsi" w:cstheme="minorHAnsi"/>
            </w:rPr>
            <w:instrText xml:space="preserve"> TOC \o "1-3" \h \z \u </w:instrText>
          </w:r>
          <w:r w:rsidR="001C09C5" w:rsidRPr="004246A0">
            <w:rPr>
              <w:rFonts w:asciiTheme="minorHAnsi" w:hAnsiTheme="minorHAnsi" w:cstheme="minorHAnsi"/>
            </w:rPr>
            <w:fldChar w:fldCharType="separate"/>
          </w:r>
        </w:p>
        <w:p w14:paraId="7E4E7E4F" w14:textId="77777777" w:rsidR="006440A8" w:rsidRPr="004246A0" w:rsidRDefault="00352741">
          <w:pPr>
            <w:pStyle w:val="TOC1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5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מידע כללי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Toc510553725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1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4508DB1" w14:textId="77777777" w:rsidR="006440A8" w:rsidRPr="004246A0" w:rsidRDefault="00352741">
          <w:pPr>
            <w:pStyle w:val="TOC1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6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הסטורית שינויים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Toc510553726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1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15895D8" w14:textId="77777777" w:rsidR="006440A8" w:rsidRPr="004246A0" w:rsidRDefault="00352741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7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הקדמה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Toc510553727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E795170" w14:textId="77777777" w:rsidR="006440A8" w:rsidRPr="004246A0" w:rsidRDefault="00352741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8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1.1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מטרה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Toc510553728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0F362AF4" w14:textId="77777777" w:rsidR="006440A8" w:rsidRPr="004246A0" w:rsidRDefault="00352741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29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1.2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היקף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Toc510553729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C1A9075" w14:textId="77777777" w:rsidR="006440A8" w:rsidRPr="004246A0" w:rsidRDefault="00352741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0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1.3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מילון מונחים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Toc510553730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1224ACBA" w14:textId="77777777" w:rsidR="006440A8" w:rsidRPr="004246A0" w:rsidRDefault="00352741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1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1.4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סקירה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Toc510553731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4031558" w14:textId="77777777" w:rsidR="006440A8" w:rsidRPr="004246A0" w:rsidRDefault="00352741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2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2.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 xml:space="preserve">תרחישי שימוש – 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</w:rPr>
              <w:t>Use Cases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Toc510553732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556862B" w14:textId="77777777" w:rsidR="006440A8" w:rsidRPr="004246A0" w:rsidRDefault="00352741">
          <w:pPr>
            <w:pStyle w:val="TOC1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3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2.1 טבלת שחקנים ובעלי עניין ומטרותיהם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Toc510553733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2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0365F81E" w14:textId="77777777" w:rsidR="006440A8" w:rsidRPr="004246A0" w:rsidRDefault="00352741">
          <w:pPr>
            <w:pStyle w:val="TOC2"/>
            <w:tabs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4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2.2 תרחישים עיקריים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Toc510553734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3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9EC37DD" w14:textId="77777777" w:rsidR="006440A8" w:rsidRPr="004246A0" w:rsidRDefault="00352741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5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</w:rPr>
              <w:t>3.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 xml:space="preserve">סיפורי משתמשים – 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</w:rPr>
              <w:t>UserStories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Toc510553735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628167D" w14:textId="77777777" w:rsidR="006440A8" w:rsidRPr="004246A0" w:rsidRDefault="00352741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36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סביבה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Toc510553736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AF3A754" w14:textId="77777777" w:rsidR="006440A8" w:rsidRPr="004246A0" w:rsidRDefault="00352741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0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4.1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חומרה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Toc510553740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0672D56" w14:textId="77777777" w:rsidR="006440A8" w:rsidRPr="004246A0" w:rsidRDefault="00352741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1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4.2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תוכנה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Toc510553741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14324C4" w14:textId="77777777" w:rsidR="006440A8" w:rsidRPr="004246A0" w:rsidRDefault="00352741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2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4.3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נוספות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Toc510553742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7E65C07" w14:textId="77777777" w:rsidR="006440A8" w:rsidRPr="004246A0" w:rsidRDefault="00352741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3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4.4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לא פונקציונאליות (טכני):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Toc510553743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4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6B6556CD" w14:textId="77777777" w:rsidR="006440A8" w:rsidRPr="004246A0" w:rsidRDefault="00352741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4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4.5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דרישות פונקציונאליות: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Toc510553744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6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29BFE3A5" w14:textId="77777777" w:rsidR="006440A8" w:rsidRPr="004246A0" w:rsidRDefault="00352741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5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4.6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ממשק משתמש – אב טיפוס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Toc510553745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6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18CFD72" w14:textId="77777777" w:rsidR="006440A8" w:rsidRPr="004246A0" w:rsidRDefault="00352741">
          <w:pPr>
            <w:pStyle w:val="TOC1"/>
            <w:tabs>
              <w:tab w:val="left" w:pos="660"/>
              <w:tab w:val="right" w:leader="dot" w:pos="8296"/>
            </w:tabs>
            <w:rPr>
              <w:rFonts w:eastAsiaTheme="minorEastAsia" w:cstheme="minorHAnsi"/>
              <w:noProof/>
              <w:sz w:val="28"/>
              <w:szCs w:val="28"/>
              <w:rtl/>
            </w:rPr>
          </w:pPr>
          <w:hyperlink w:anchor="_Toc510553746" w:history="1"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5.</w:t>
            </w:r>
            <w:r w:rsidR="006440A8" w:rsidRPr="004246A0">
              <w:rPr>
                <w:rFonts w:eastAsiaTheme="minorEastAsia" w:cstheme="minorHAnsi"/>
                <w:noProof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t>רשימת דרישות לבירור נוסף</w: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ab/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begin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PAGEREF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</w:rPr>
              <w:instrText>Toc510553746 \h</w:instrText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separate"/>
            </w:r>
            <w:r w:rsidR="006440A8" w:rsidRPr="004246A0">
              <w:rPr>
                <w:rFonts w:cstheme="minorHAnsi"/>
                <w:noProof/>
                <w:webHidden/>
                <w:sz w:val="28"/>
                <w:szCs w:val="28"/>
                <w:rtl/>
              </w:rPr>
              <w:t>8</w:t>
            </w:r>
            <w:r w:rsidR="006440A8" w:rsidRPr="004246A0">
              <w:rPr>
                <w:rStyle w:val="Hyperlink"/>
                <w:rFonts w:cstheme="minorHAnsi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58E3C359" w14:textId="77777777" w:rsidR="00ED58AB" w:rsidRPr="004246A0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Fonts w:cstheme="minorHAnsi"/>
              <w:sz w:val="28"/>
              <w:szCs w:val="28"/>
            </w:rPr>
          </w:pPr>
          <w:r w:rsidRPr="004246A0">
            <w:rPr>
              <w:rFonts w:cstheme="minorHAnsi"/>
              <w:sz w:val="28"/>
              <w:szCs w:val="28"/>
            </w:rPr>
            <w:fldChar w:fldCharType="end"/>
          </w:r>
        </w:p>
      </w:sdtContent>
    </w:sdt>
    <w:p w14:paraId="34CA0B5E" w14:textId="77777777" w:rsidR="007D5D8D" w:rsidRPr="004246A0" w:rsidRDefault="007D5D8D" w:rsidP="00CD0E1A">
      <w:pPr>
        <w:pStyle w:val="1"/>
        <w:rPr>
          <w:rFonts w:asciiTheme="minorHAnsi" w:hAnsiTheme="minorHAnsi" w:cstheme="minorHAnsi"/>
          <w:noProof/>
          <w:rtl/>
        </w:rPr>
      </w:pPr>
      <w:bookmarkStart w:id="3" w:name="_Toc244791905"/>
      <w:bookmarkStart w:id="4" w:name="_Toc510553726"/>
      <w:r w:rsidRPr="004246A0">
        <w:rPr>
          <w:rFonts w:asciiTheme="minorHAnsi" w:hAnsiTheme="minorHAnsi" w:cstheme="minorHAnsi"/>
          <w:noProof/>
          <w:rtl/>
        </w:rPr>
        <w:lastRenderedPageBreak/>
        <w:t>הסטורית שינויים</w:t>
      </w:r>
      <w:bookmarkEnd w:id="3"/>
      <w:bookmarkEnd w:id="4"/>
    </w:p>
    <w:p w14:paraId="4622ED6A" w14:textId="77777777" w:rsidR="0024722C" w:rsidRPr="004246A0" w:rsidRDefault="0024722C" w:rsidP="0024722C">
      <w:pPr>
        <w:rPr>
          <w:rFonts w:cstheme="minorHAnsi"/>
          <w:sz w:val="28"/>
          <w:szCs w:val="28"/>
          <w:rtl/>
        </w:rPr>
      </w:pPr>
    </w:p>
    <w:tbl>
      <w:tblPr>
        <w:tblStyle w:val="a7"/>
        <w:tblpPr w:leftFromText="180" w:rightFromText="180" w:vertAnchor="text" w:horzAnchor="margin" w:tblpY="-56"/>
        <w:bidiVisual/>
        <w:tblW w:w="0" w:type="auto"/>
        <w:tblLook w:val="04A0" w:firstRow="1" w:lastRow="0" w:firstColumn="1" w:lastColumn="0" w:noHBand="0" w:noVBand="1"/>
      </w:tblPr>
      <w:tblGrid>
        <w:gridCol w:w="1029"/>
        <w:gridCol w:w="1262"/>
        <w:gridCol w:w="3935"/>
        <w:gridCol w:w="2070"/>
      </w:tblGrid>
      <w:tr w:rsidR="0024722C" w:rsidRPr="004246A0" w14:paraId="2FC78431" w14:textId="77777777" w:rsidTr="021A165A">
        <w:tc>
          <w:tcPr>
            <w:tcW w:w="1043" w:type="dxa"/>
          </w:tcPr>
          <w:p w14:paraId="44FAD44C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גרסה</w:t>
            </w:r>
          </w:p>
        </w:tc>
        <w:tc>
          <w:tcPr>
            <w:tcW w:w="1275" w:type="dxa"/>
          </w:tcPr>
          <w:p w14:paraId="65AF4AD0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תאריך</w:t>
            </w:r>
          </w:p>
        </w:tc>
        <w:tc>
          <w:tcPr>
            <w:tcW w:w="4073" w:type="dxa"/>
          </w:tcPr>
          <w:p w14:paraId="10D5FA49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תיאור השינוי</w:t>
            </w:r>
          </w:p>
        </w:tc>
        <w:tc>
          <w:tcPr>
            <w:tcW w:w="2131" w:type="dxa"/>
          </w:tcPr>
          <w:p w14:paraId="7BEF8B7F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מקור השינוי</w:t>
            </w:r>
          </w:p>
        </w:tc>
      </w:tr>
      <w:tr w:rsidR="0024722C" w:rsidRPr="004246A0" w14:paraId="5A7401D8" w14:textId="77777777" w:rsidTr="021A165A">
        <w:tc>
          <w:tcPr>
            <w:tcW w:w="1043" w:type="dxa"/>
          </w:tcPr>
          <w:p w14:paraId="14272BC9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1.0</w:t>
            </w:r>
          </w:p>
        </w:tc>
        <w:tc>
          <w:tcPr>
            <w:tcW w:w="1275" w:type="dxa"/>
          </w:tcPr>
          <w:p w14:paraId="3DC78BA5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‏</w:t>
            </w:r>
            <w:r w:rsidRPr="004246A0">
              <w:rPr>
                <w:rFonts w:cstheme="minorHAnsi"/>
                <w:sz w:val="28"/>
                <w:szCs w:val="28"/>
              </w:rPr>
              <w:t>1/1/18</w:t>
            </w:r>
          </w:p>
        </w:tc>
        <w:tc>
          <w:tcPr>
            <w:tcW w:w="4073" w:type="dxa"/>
          </w:tcPr>
          <w:p w14:paraId="2B4519AD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גרסה התחלתית</w:t>
            </w:r>
          </w:p>
        </w:tc>
        <w:tc>
          <w:tcPr>
            <w:tcW w:w="2131" w:type="dxa"/>
          </w:tcPr>
          <w:p w14:paraId="14F6C86F" w14:textId="77777777" w:rsidR="0024722C" w:rsidRPr="004246A0" w:rsidRDefault="0024722C" w:rsidP="0024722C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לא ישים</w:t>
            </w:r>
          </w:p>
        </w:tc>
      </w:tr>
    </w:tbl>
    <w:p w14:paraId="2F77AC2A" w14:textId="77777777" w:rsidR="0024722C" w:rsidRPr="004246A0" w:rsidRDefault="0024722C" w:rsidP="0024722C">
      <w:pPr>
        <w:rPr>
          <w:rFonts w:cstheme="minorHAnsi"/>
          <w:sz w:val="28"/>
          <w:szCs w:val="28"/>
          <w:rtl/>
        </w:rPr>
      </w:pPr>
    </w:p>
    <w:p w14:paraId="1D1481EE" w14:textId="77777777" w:rsidR="007D5D8D" w:rsidRPr="004246A0" w:rsidRDefault="00CD0E1A" w:rsidP="00DA6B0D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  <w:rtl/>
        </w:rPr>
      </w:pPr>
      <w:bookmarkStart w:id="5" w:name="_Toc510553727"/>
      <w:r w:rsidRPr="004246A0">
        <w:rPr>
          <w:rFonts w:asciiTheme="minorHAnsi" w:hAnsiTheme="minorHAnsi" w:cstheme="minorHAnsi"/>
          <w:noProof/>
          <w:rtl/>
        </w:rPr>
        <w:t>הקדמה</w:t>
      </w:r>
      <w:bookmarkEnd w:id="5"/>
    </w:p>
    <w:p w14:paraId="36C9438E" w14:textId="77777777" w:rsidR="00CD0E1A" w:rsidRPr="004246A0" w:rsidRDefault="00CD0E1A" w:rsidP="00641790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6" w:name="_Toc510553728"/>
      <w:r w:rsidRPr="004246A0">
        <w:rPr>
          <w:rFonts w:asciiTheme="minorHAnsi" w:hAnsiTheme="minorHAnsi" w:cstheme="minorHAnsi"/>
          <w:sz w:val="28"/>
          <w:szCs w:val="28"/>
          <w:rtl/>
        </w:rPr>
        <w:t>מטרה</w:t>
      </w:r>
      <w:bookmarkEnd w:id="6"/>
    </w:p>
    <w:p w14:paraId="62316BFC" w14:textId="77777777" w:rsidR="00F010BC" w:rsidRPr="004246A0" w:rsidRDefault="00F010BC" w:rsidP="00F010B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אפליקציה שמאפיינת ומסכמת "תחנות דרך" של כל תלמיד בבית הספר, בסיוע של מיפוי </w:t>
      </w:r>
      <w:proofErr w:type="spellStart"/>
      <w:r w:rsidRPr="004246A0">
        <w:rPr>
          <w:rFonts w:cstheme="minorHAnsi"/>
          <w:sz w:val="28"/>
          <w:szCs w:val="28"/>
          <w:rtl/>
        </w:rPr>
        <w:t>חוזקות</w:t>
      </w:r>
      <w:proofErr w:type="spellEnd"/>
      <w:r w:rsidRPr="004246A0">
        <w:rPr>
          <w:rFonts w:cstheme="minorHAnsi"/>
          <w:sz w:val="28"/>
          <w:szCs w:val="28"/>
          <w:rtl/>
        </w:rPr>
        <w:t>, בניית תכנית אישית ועיבוד של תחנות משמעותיות שהתלמיד עובר בבית הספר.</w:t>
      </w:r>
    </w:p>
    <w:p w14:paraId="1D0894BD" w14:textId="77777777" w:rsidR="00F010BC" w:rsidRPr="004246A0" w:rsidRDefault="00F010BC" w:rsidP="00F010B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כל אלו ישמשו לבניית סיפור חיים של התלמיד בתקופת זמן קצובה (בסוף כל שליש שנה). </w:t>
      </w:r>
    </w:p>
    <w:p w14:paraId="6D3EE99A" w14:textId="77777777" w:rsidR="00F010BC" w:rsidRPr="004246A0" w:rsidRDefault="00F010BC" w:rsidP="00F010B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התכנית פותרת מספר בעיות בכך שהיא:</w:t>
      </w:r>
    </w:p>
    <w:p w14:paraId="2194BC12" w14:textId="483731B5" w:rsidR="00F010BC" w:rsidRPr="004246A0" w:rsidRDefault="27BE93AF" w:rsidP="00F010BC">
      <w:pPr>
        <w:pStyle w:val="ae"/>
        <w:numPr>
          <w:ilvl w:val="0"/>
          <w:numId w:val="25"/>
        </w:num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יוצרת</w:t>
      </w:r>
      <w:r w:rsidR="00F010BC" w:rsidRPr="004246A0">
        <w:rPr>
          <w:rFonts w:cstheme="minorHAnsi"/>
          <w:sz w:val="28"/>
          <w:szCs w:val="28"/>
          <w:rtl/>
        </w:rPr>
        <w:t xml:space="preserve"> תכנית מותאמת אישית לתלמיד.</w:t>
      </w:r>
    </w:p>
    <w:p w14:paraId="61FFD395" w14:textId="51AC7452" w:rsidR="00F010BC" w:rsidRPr="004246A0" w:rsidRDefault="00F010BC" w:rsidP="00F010BC">
      <w:pPr>
        <w:pStyle w:val="ae"/>
        <w:numPr>
          <w:ilvl w:val="0"/>
          <w:numId w:val="25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נגישה </w:t>
      </w:r>
      <w:r w:rsidR="008B7153" w:rsidRPr="004246A0">
        <w:rPr>
          <w:rFonts w:cstheme="minorHAnsi"/>
          <w:sz w:val="28"/>
          <w:szCs w:val="28"/>
          <w:rtl/>
        </w:rPr>
        <w:t>ל</w:t>
      </w:r>
      <w:r w:rsidRPr="004246A0">
        <w:rPr>
          <w:rFonts w:cstheme="minorHAnsi"/>
          <w:sz w:val="28"/>
          <w:szCs w:val="28"/>
          <w:rtl/>
        </w:rPr>
        <w:t>סגל בית הספר, התלמידים וההורים.</w:t>
      </w:r>
    </w:p>
    <w:p w14:paraId="2E64DB30" w14:textId="18361794" w:rsidR="00F010BC" w:rsidRPr="004246A0" w:rsidRDefault="00F010BC" w:rsidP="00F010BC">
      <w:pPr>
        <w:pStyle w:val="ae"/>
        <w:numPr>
          <w:ilvl w:val="0"/>
          <w:numId w:val="25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מתעדת את מה </w:t>
      </w:r>
      <w:r w:rsidR="0055773E" w:rsidRPr="004246A0">
        <w:rPr>
          <w:rFonts w:cstheme="minorHAnsi"/>
          <w:sz w:val="28"/>
          <w:szCs w:val="28"/>
          <w:rtl/>
        </w:rPr>
        <w:t>שה</w:t>
      </w:r>
      <w:r w:rsidRPr="004246A0">
        <w:rPr>
          <w:rFonts w:cstheme="minorHAnsi"/>
          <w:sz w:val="28"/>
          <w:szCs w:val="28"/>
          <w:rtl/>
        </w:rPr>
        <w:t>תלמיד עבר במהלך הלימודים.</w:t>
      </w:r>
    </w:p>
    <w:p w14:paraId="2E407686" w14:textId="2786A31B" w:rsidR="73D9B23D" w:rsidRPr="004246A0" w:rsidRDefault="00F010BC" w:rsidP="73D9B23D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התכנית כדאית לפיתוח מכיוון שהיא תכנית פורצת דרך המעניינת בתי ספר רבים.</w:t>
      </w:r>
    </w:p>
    <w:p w14:paraId="32173085" w14:textId="77777777" w:rsidR="00CD0E1A" w:rsidRPr="004246A0" w:rsidRDefault="00CD0E1A" w:rsidP="00641790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7" w:name="_Toc510553729"/>
      <w:r w:rsidRPr="004246A0">
        <w:rPr>
          <w:rFonts w:asciiTheme="minorHAnsi" w:hAnsiTheme="minorHAnsi" w:cstheme="minorHAnsi"/>
          <w:sz w:val="28"/>
          <w:szCs w:val="28"/>
          <w:rtl/>
        </w:rPr>
        <w:t>היקף</w:t>
      </w:r>
      <w:bookmarkEnd w:id="7"/>
    </w:p>
    <w:p w14:paraId="3EAD2546" w14:textId="77777777" w:rsidR="0024722C" w:rsidRPr="004246A0" w:rsidRDefault="00323740" w:rsidP="0024722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המערכת הינה אפליקציית </w:t>
      </w:r>
      <w:r w:rsidRPr="004246A0">
        <w:rPr>
          <w:rFonts w:cstheme="minorHAnsi"/>
          <w:sz w:val="28"/>
          <w:szCs w:val="28"/>
        </w:rPr>
        <w:t>web</w:t>
      </w:r>
      <w:r w:rsidRPr="004246A0">
        <w:rPr>
          <w:rFonts w:cstheme="minorHAnsi"/>
          <w:sz w:val="28"/>
          <w:szCs w:val="28"/>
          <w:rtl/>
        </w:rPr>
        <w:t xml:space="preserve"> אשר מטרתה להוות שיתוף פעולה בין המשתמשים כדי להגיע למצוינות של התלמיד. </w:t>
      </w:r>
    </w:p>
    <w:p w14:paraId="137BC8CC" w14:textId="77777777" w:rsidR="0024722C" w:rsidRPr="004246A0" w:rsidRDefault="0024722C" w:rsidP="0024722C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המשתמשים הינם :</w:t>
      </w:r>
    </w:p>
    <w:p w14:paraId="0ED2EFD6" w14:textId="77777777" w:rsidR="0024722C" w:rsidRPr="004246A0" w:rsidRDefault="0024722C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תלמידים.</w:t>
      </w:r>
    </w:p>
    <w:p w14:paraId="4D47A149" w14:textId="615294F9" w:rsidR="0024722C" w:rsidRPr="004246A0" w:rsidRDefault="00C77E95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סגל</w:t>
      </w:r>
      <w:r w:rsidR="0024722C" w:rsidRPr="004246A0">
        <w:rPr>
          <w:rFonts w:cstheme="minorHAnsi"/>
          <w:sz w:val="28"/>
          <w:szCs w:val="28"/>
          <w:rtl/>
        </w:rPr>
        <w:t xml:space="preserve">. </w:t>
      </w:r>
    </w:p>
    <w:p w14:paraId="50033E5E" w14:textId="77777777" w:rsidR="0024722C" w:rsidRPr="004246A0" w:rsidRDefault="0024722C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הורי התלמידים.</w:t>
      </w:r>
    </w:p>
    <w:p w14:paraId="277C759D" w14:textId="382A0320" w:rsidR="00323740" w:rsidRPr="004246A0" w:rsidRDefault="00323740" w:rsidP="0024722C">
      <w:pPr>
        <w:pStyle w:val="ae"/>
        <w:numPr>
          <w:ilvl w:val="0"/>
          <w:numId w:val="26"/>
        </w:numPr>
        <w:spacing w:after="2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מנהל הרשת</w:t>
      </w:r>
      <w:r w:rsidR="00C77E95" w:rsidRPr="004246A0">
        <w:rPr>
          <w:rFonts w:cstheme="minorHAnsi"/>
          <w:sz w:val="28"/>
          <w:szCs w:val="28"/>
          <w:rtl/>
        </w:rPr>
        <w:t>.</w:t>
      </w:r>
    </w:p>
    <w:p w14:paraId="6CB8DD3A" w14:textId="3EC6C754" w:rsidR="00CD0E1A" w:rsidRPr="004246A0" w:rsidRDefault="0024722C" w:rsidP="00323740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 הלקוחות הם בתי </w:t>
      </w:r>
      <w:r w:rsidR="00C77E95" w:rsidRPr="004246A0">
        <w:rPr>
          <w:rFonts w:cstheme="minorHAnsi"/>
          <w:sz w:val="28"/>
          <w:szCs w:val="28"/>
          <w:rtl/>
        </w:rPr>
        <w:t>ה</w:t>
      </w:r>
      <w:r w:rsidRPr="004246A0">
        <w:rPr>
          <w:rFonts w:cstheme="minorHAnsi"/>
          <w:sz w:val="28"/>
          <w:szCs w:val="28"/>
          <w:rtl/>
        </w:rPr>
        <w:t>ספר.</w:t>
      </w:r>
    </w:p>
    <w:p w14:paraId="0B0BE812" w14:textId="77777777" w:rsidR="00323740" w:rsidRPr="004246A0" w:rsidRDefault="00323740" w:rsidP="00323740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חומרה: מחשב/ מכשיר עם חיבור לאינטרנט. מסד נתונים (ענן).</w:t>
      </w:r>
    </w:p>
    <w:p w14:paraId="62D2A087" w14:textId="77777777" w:rsidR="00323740" w:rsidRPr="004246A0" w:rsidRDefault="00323740" w:rsidP="00B65714">
      <w:pPr>
        <w:spacing w:after="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תוכנה: שימוש </w:t>
      </w:r>
      <w:r w:rsidRPr="004246A0">
        <w:rPr>
          <w:rFonts w:cstheme="minorHAnsi"/>
          <w:sz w:val="28"/>
          <w:szCs w:val="28"/>
        </w:rPr>
        <w:t>angular</w:t>
      </w:r>
      <w:r w:rsidRPr="004246A0">
        <w:rPr>
          <w:rFonts w:cstheme="minorHAnsi"/>
          <w:sz w:val="28"/>
          <w:szCs w:val="28"/>
          <w:rtl/>
        </w:rPr>
        <w:t>.</w:t>
      </w:r>
    </w:p>
    <w:p w14:paraId="7D99843B" w14:textId="77777777" w:rsidR="001061A2" w:rsidRPr="004246A0" w:rsidRDefault="001061A2" w:rsidP="00B65714">
      <w:pPr>
        <w:spacing w:after="20"/>
        <w:rPr>
          <w:rFonts w:cstheme="minorHAnsi"/>
          <w:sz w:val="28"/>
          <w:szCs w:val="28"/>
          <w:rtl/>
        </w:rPr>
      </w:pPr>
    </w:p>
    <w:p w14:paraId="45653867" w14:textId="77777777" w:rsidR="0024722C" w:rsidRPr="004246A0" w:rsidRDefault="002A28A3" w:rsidP="0024722C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8" w:name="_Toc510553730"/>
      <w:r w:rsidRPr="004246A0">
        <w:rPr>
          <w:rFonts w:asciiTheme="minorHAnsi" w:hAnsiTheme="minorHAnsi" w:cstheme="minorHAnsi"/>
          <w:sz w:val="28"/>
          <w:szCs w:val="28"/>
          <w:rtl/>
        </w:rPr>
        <w:t>מילון מונחים</w:t>
      </w:r>
      <w:bookmarkEnd w:id="8"/>
    </w:p>
    <w:p w14:paraId="5731ADB2" w14:textId="77777777" w:rsidR="0024722C" w:rsidRPr="004246A0" w:rsidRDefault="0024722C" w:rsidP="0024722C">
      <w:pPr>
        <w:pStyle w:val="af9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תלמיד – 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הוא אדם שלומד</w:t>
      </w:r>
      <w:r w:rsidRPr="004246A0">
        <w:rPr>
          <w:rFonts w:cstheme="minorHAnsi"/>
          <w:sz w:val="28"/>
          <w:szCs w:val="28"/>
          <w:rtl/>
        </w:rPr>
        <w:t xml:space="preserve"> בבית הספר "אורט בית הערבה"</w:t>
      </w:r>
    </w:p>
    <w:p w14:paraId="27E15D2F" w14:textId="77777777" w:rsidR="0024722C" w:rsidRPr="004246A0" w:rsidRDefault="0024722C" w:rsidP="0024722C">
      <w:pPr>
        <w:pStyle w:val="af9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הורה – </w:t>
      </w:r>
      <w:r w:rsidR="00D64788" w:rsidRPr="004246A0">
        <w:rPr>
          <w:rFonts w:cstheme="minorHAnsi"/>
          <w:sz w:val="28"/>
          <w:szCs w:val="28"/>
          <w:rtl/>
        </w:rPr>
        <w:t>אפוטרופוס</w:t>
      </w:r>
      <w:r w:rsidRPr="004246A0">
        <w:rPr>
          <w:rFonts w:cstheme="minorHAnsi"/>
          <w:sz w:val="28"/>
          <w:szCs w:val="28"/>
          <w:rtl/>
        </w:rPr>
        <w:t xml:space="preserve"> הילד הלומד בבית הספר.</w:t>
      </w:r>
    </w:p>
    <w:p w14:paraId="0BC08D8C" w14:textId="26B33CF8" w:rsidR="0024722C" w:rsidRPr="004246A0" w:rsidRDefault="0024722C" w:rsidP="0024722C">
      <w:pPr>
        <w:pStyle w:val="af9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lastRenderedPageBreak/>
        <w:t>מורה –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אדם העוסק ב</w:t>
      </w:r>
      <w:hyperlink r:id="rId10" w:tooltip="הוראה" w:history="1">
        <w:r w:rsidRPr="004246A0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הוראה</w:t>
        </w:r>
      </w:hyperlink>
      <w:r w:rsidRPr="004246A0">
        <w:rPr>
          <w:rFonts w:cstheme="minorHAnsi"/>
          <w:sz w:val="28"/>
          <w:szCs w:val="28"/>
          <w:shd w:val="clear" w:color="auto" w:fill="FFFFFF"/>
        </w:rPr>
        <w:t xml:space="preserve">. 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המורה אחראי על ה</w:t>
      </w:r>
      <w:hyperlink r:id="rId11" w:tooltip="למידה" w:history="1">
        <w:r w:rsidRPr="004246A0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למידה</w:t>
        </w:r>
      </w:hyperlink>
      <w:r w:rsidRPr="004246A0">
        <w:rPr>
          <w:rFonts w:cstheme="minorHAnsi"/>
          <w:sz w:val="28"/>
          <w:szCs w:val="28"/>
          <w:shd w:val="clear" w:color="auto" w:fill="FFFFFF"/>
        </w:rPr>
        <w:t> 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של </w:t>
      </w:r>
      <w:hyperlink r:id="rId12" w:tooltip="תלמיד" w:history="1">
        <w:r w:rsidRPr="004246A0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תלמידיו</w:t>
        </w:r>
      </w:hyperlink>
      <w:r w:rsidRPr="004246A0">
        <w:rPr>
          <w:rFonts w:cstheme="minorHAnsi"/>
          <w:sz w:val="28"/>
          <w:szCs w:val="28"/>
          <w:shd w:val="clear" w:color="auto" w:fill="FFFFFF"/>
        </w:rPr>
        <w:t xml:space="preserve">, </w:t>
      </w:r>
      <w:r w:rsidRPr="004246A0">
        <w:rPr>
          <w:rFonts w:cstheme="minorHAnsi"/>
          <w:sz w:val="28"/>
          <w:szCs w:val="28"/>
          <w:shd w:val="clear" w:color="auto" w:fill="FFFFFF"/>
          <w:rtl/>
        </w:rPr>
        <w:t>כחלק מתהליך ה</w:t>
      </w:r>
      <w:hyperlink r:id="rId13" w:tooltip="חינוך" w:history="1">
        <w:r w:rsidRPr="004246A0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rtl/>
          </w:rPr>
          <w:t>חינוך</w:t>
        </w:r>
      </w:hyperlink>
      <w:r w:rsidRPr="004246A0">
        <w:rPr>
          <w:rFonts w:cstheme="minorHAnsi"/>
          <w:sz w:val="28"/>
          <w:szCs w:val="28"/>
          <w:shd w:val="clear" w:color="auto" w:fill="FFFFFF"/>
        </w:rPr>
        <w:t>.</w:t>
      </w:r>
    </w:p>
    <w:p w14:paraId="7502F38C" w14:textId="223C9253" w:rsidR="0024722C" w:rsidRPr="004246A0" w:rsidRDefault="0024722C" w:rsidP="00B65714">
      <w:pPr>
        <w:pStyle w:val="af9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מנהל רשת – </w:t>
      </w:r>
      <w:r w:rsidR="00A714C2" w:rsidRPr="004246A0">
        <w:rPr>
          <w:rFonts w:cstheme="minorHAnsi"/>
          <w:sz w:val="28"/>
          <w:szCs w:val="28"/>
          <w:rtl/>
        </w:rPr>
        <w:t>משתמש</w:t>
      </w:r>
      <w:r w:rsidRPr="004246A0">
        <w:rPr>
          <w:rFonts w:cstheme="minorHAnsi"/>
          <w:sz w:val="28"/>
          <w:szCs w:val="28"/>
          <w:rtl/>
        </w:rPr>
        <w:t xml:space="preserve"> שיפותח לצורך ניהול ושליטה במידע</w:t>
      </w:r>
      <w:r w:rsidR="00A714C2" w:rsidRPr="004246A0">
        <w:rPr>
          <w:rFonts w:cstheme="minorHAnsi"/>
          <w:sz w:val="28"/>
          <w:szCs w:val="28"/>
          <w:rtl/>
        </w:rPr>
        <w:t>.</w:t>
      </w:r>
    </w:p>
    <w:p w14:paraId="0D462AD6" w14:textId="77777777" w:rsidR="002A28A3" w:rsidRPr="004246A0" w:rsidRDefault="002A28A3" w:rsidP="002A28A3">
      <w:pPr>
        <w:pStyle w:val="2"/>
        <w:rPr>
          <w:rFonts w:asciiTheme="minorHAnsi" w:hAnsiTheme="minorHAnsi" w:cstheme="minorHAnsi"/>
          <w:sz w:val="28"/>
          <w:szCs w:val="28"/>
          <w:rtl/>
        </w:rPr>
      </w:pPr>
      <w:bookmarkStart w:id="9" w:name="_Toc510553731"/>
      <w:r w:rsidRPr="004246A0">
        <w:rPr>
          <w:rFonts w:asciiTheme="minorHAnsi" w:hAnsiTheme="minorHAnsi" w:cstheme="minorHAnsi"/>
          <w:sz w:val="28"/>
          <w:szCs w:val="28"/>
          <w:rtl/>
        </w:rPr>
        <w:t>סקירה</w:t>
      </w:r>
      <w:bookmarkEnd w:id="9"/>
    </w:p>
    <w:p w14:paraId="57E619A6" w14:textId="77777777" w:rsidR="00323740" w:rsidRPr="004246A0" w:rsidRDefault="00323740" w:rsidP="00323740">
      <w:pPr>
        <w:pStyle w:val="a8"/>
        <w:rPr>
          <w:rFonts w:cstheme="minorHAnsi"/>
          <w:i/>
          <w:iCs w:val="0"/>
          <w:color w:val="000000" w:themeColor="text1"/>
          <w:sz w:val="28"/>
          <w:szCs w:val="28"/>
          <w:u w:val="none"/>
          <w:rtl/>
        </w:rPr>
      </w:pPr>
      <w:r w:rsidRPr="004246A0">
        <w:rPr>
          <w:rFonts w:cstheme="minorHAnsi"/>
          <w:i/>
          <w:iCs w:val="0"/>
          <w:color w:val="000000" w:themeColor="text1"/>
          <w:sz w:val="28"/>
          <w:szCs w:val="28"/>
          <w:u w:val="none"/>
          <w:rtl/>
        </w:rPr>
        <w:t>בהמשך המסמך יוצג מקרי משתמשים,תרשימים,סיכונים ואב טיפוס.</w:t>
      </w:r>
    </w:p>
    <w:p w14:paraId="3172E134" w14:textId="77777777" w:rsidR="00992B49" w:rsidRPr="004246A0" w:rsidRDefault="00CD0E1A" w:rsidP="00992B49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  <w:rtl/>
        </w:rPr>
      </w:pPr>
      <w:bookmarkStart w:id="10" w:name="_Toc510553732"/>
      <w:r w:rsidRPr="004246A0">
        <w:rPr>
          <w:rFonts w:asciiTheme="minorHAnsi" w:hAnsiTheme="minorHAnsi" w:cstheme="minorHAnsi"/>
          <w:noProof/>
          <w:rtl/>
        </w:rPr>
        <w:t xml:space="preserve">תרחישי שימוש – </w:t>
      </w:r>
      <w:r w:rsidRPr="004246A0">
        <w:rPr>
          <w:rFonts w:asciiTheme="minorHAnsi" w:hAnsiTheme="minorHAnsi" w:cstheme="minorHAnsi"/>
          <w:noProof/>
        </w:rPr>
        <w:t>Use Cases</w:t>
      </w:r>
      <w:bookmarkEnd w:id="10"/>
    </w:p>
    <w:p w14:paraId="1F3650F3" w14:textId="77777777" w:rsidR="00974EF1" w:rsidRPr="004246A0" w:rsidRDefault="00974EF1" w:rsidP="00974EF1">
      <w:pPr>
        <w:rPr>
          <w:rFonts w:cstheme="minorHAnsi"/>
          <w:sz w:val="28"/>
          <w:szCs w:val="28"/>
          <w:rtl/>
        </w:rPr>
      </w:pPr>
    </w:p>
    <w:p w14:paraId="01CC3194" w14:textId="77777777" w:rsidR="00992B49" w:rsidRPr="004246A0" w:rsidRDefault="00992B49" w:rsidP="00992B49">
      <w:pPr>
        <w:pStyle w:val="1"/>
        <w:ind w:left="360"/>
        <w:rPr>
          <w:rFonts w:asciiTheme="minorHAnsi" w:hAnsiTheme="minorHAnsi" w:cstheme="minorHAnsi"/>
          <w:noProof/>
          <w:rtl/>
        </w:rPr>
      </w:pPr>
      <w:bookmarkStart w:id="11" w:name="_Toc510553733"/>
      <w:r w:rsidRPr="004246A0">
        <w:rPr>
          <w:rFonts w:asciiTheme="minorHAnsi" w:hAnsiTheme="minorHAnsi" w:cstheme="minorHAnsi"/>
          <w:noProof/>
          <w:rtl/>
        </w:rPr>
        <w:t>2.1 טבלת שחקנים ובעלי עניין ומטרותיהם</w:t>
      </w:r>
      <w:bookmarkEnd w:id="11"/>
    </w:p>
    <w:p w14:paraId="1196B031" w14:textId="77777777" w:rsidR="00293056" w:rsidRPr="004246A0" w:rsidRDefault="00293056" w:rsidP="00992B49">
      <w:pPr>
        <w:pStyle w:val="ae"/>
        <w:rPr>
          <w:rFonts w:cstheme="minorHAnsi"/>
          <w:sz w:val="28"/>
          <w:szCs w:val="28"/>
          <w:rtl/>
        </w:rPr>
      </w:pPr>
    </w:p>
    <w:p w14:paraId="5CF20ED5" w14:textId="77777777" w:rsidR="00974EF1" w:rsidRPr="004246A0" w:rsidRDefault="00974EF1" w:rsidP="00992B49">
      <w:pPr>
        <w:pStyle w:val="ae"/>
        <w:rPr>
          <w:rFonts w:cstheme="minorHAnsi"/>
          <w:sz w:val="28"/>
          <w:szCs w:val="28"/>
        </w:rPr>
      </w:pPr>
    </w:p>
    <w:tbl>
      <w:tblPr>
        <w:tblStyle w:val="-10"/>
        <w:bidiVisual/>
        <w:tblW w:w="9202" w:type="dxa"/>
        <w:tblLook w:val="04A0" w:firstRow="1" w:lastRow="0" w:firstColumn="1" w:lastColumn="0" w:noHBand="0" w:noVBand="1"/>
      </w:tblPr>
      <w:tblGrid>
        <w:gridCol w:w="2848"/>
        <w:gridCol w:w="6354"/>
      </w:tblGrid>
      <w:tr w:rsidR="00992B49" w:rsidRPr="004246A0" w14:paraId="3DFA5D58" w14:textId="77777777" w:rsidTr="00177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4D2FF9B7" w14:textId="77777777" w:rsidR="00992B49" w:rsidRPr="004246A0" w:rsidRDefault="00992B49" w:rsidP="0020739E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color w:val="FF0000"/>
                <w:sz w:val="28"/>
                <w:szCs w:val="28"/>
                <w:rtl/>
              </w:rPr>
              <w:t>שם שחקן</w:t>
            </w:r>
          </w:p>
        </w:tc>
        <w:tc>
          <w:tcPr>
            <w:tcW w:w="6354" w:type="dxa"/>
          </w:tcPr>
          <w:p w14:paraId="448BB061" w14:textId="77777777" w:rsidR="00992B49" w:rsidRPr="004246A0" w:rsidRDefault="00992B49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מטרות</w:t>
            </w:r>
          </w:p>
        </w:tc>
      </w:tr>
      <w:tr w:rsidR="00A56C45" w:rsidRPr="004246A0" w14:paraId="14443A5D" w14:textId="77777777" w:rsidTr="00177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48DBC638" w14:textId="73A40229" w:rsidR="00A56C45" w:rsidRPr="004246A0" w:rsidRDefault="00A56C45" w:rsidP="00A56C45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תלמיד</w:t>
            </w:r>
          </w:p>
        </w:tc>
        <w:tc>
          <w:tcPr>
            <w:tcW w:w="6354" w:type="dxa"/>
          </w:tcPr>
          <w:p w14:paraId="75F3D19B" w14:textId="77777777" w:rsidR="00A56C45" w:rsidRPr="004246A0" w:rsidRDefault="00A56C45" w:rsidP="00A5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ניכנס לאפליקציה בעזרת </w:t>
            </w:r>
            <w:r w:rsidRPr="004246A0">
              <w:rPr>
                <w:rFonts w:cstheme="minorHAnsi"/>
                <w:sz w:val="28"/>
                <w:szCs w:val="28"/>
              </w:rPr>
              <w:t>user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הייעודי לו. </w:t>
            </w:r>
          </w:p>
          <w:p w14:paraId="25BD2B1C" w14:textId="77777777" w:rsidR="00A56C45" w:rsidRPr="004246A0" w:rsidRDefault="00A56C45" w:rsidP="00A5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התלמיד בוחר איזה מקצועות הוא מעוניין ללמוד.</w:t>
            </w:r>
          </w:p>
          <w:p w14:paraId="652B9821" w14:textId="77777777" w:rsidR="00A56C45" w:rsidRPr="004246A0" w:rsidRDefault="00A56C45" w:rsidP="00A5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עונה על סקר בסוף כל שליש.</w:t>
            </w:r>
          </w:p>
          <w:p w14:paraId="5D6F5CB3" w14:textId="5478045A" w:rsidR="00A56C45" w:rsidRPr="004246A0" w:rsidRDefault="00A56C45" w:rsidP="00A56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כותב/קורא הודעות כלליות ופרטניות למורים ולבית הספר.</w:t>
            </w:r>
          </w:p>
        </w:tc>
      </w:tr>
      <w:tr w:rsidR="00BD12B9" w:rsidRPr="004246A0" w14:paraId="2585C503" w14:textId="77777777" w:rsidTr="00177D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187FB484" w14:textId="55CB880B" w:rsidR="00BD12B9" w:rsidRPr="004246A0" w:rsidRDefault="00BD12B9" w:rsidP="00BD12B9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מורה</w:t>
            </w:r>
          </w:p>
        </w:tc>
        <w:tc>
          <w:tcPr>
            <w:tcW w:w="6354" w:type="dxa"/>
          </w:tcPr>
          <w:p w14:paraId="763CDE4D" w14:textId="77777777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ניכנס לאפליקציה בעזרת </w:t>
            </w:r>
            <w:r w:rsidRPr="004246A0">
              <w:rPr>
                <w:rFonts w:cstheme="minorHAnsi"/>
                <w:sz w:val="28"/>
                <w:szCs w:val="28"/>
              </w:rPr>
              <w:t>user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הייעודי לו. </w:t>
            </w:r>
          </w:p>
          <w:p w14:paraId="30D3D3A5" w14:textId="77777777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המורה מקבל את המידע הרלוונטי אודות התלמיד ויוצר מערכת שעות מותאמת אישית לפי צורכי התלמיד.</w:t>
            </w:r>
          </w:p>
          <w:p w14:paraId="496B3157" w14:textId="77777777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כותב/קורא הודעות כלליות ופרטניות לתלמידים ולהורים.</w:t>
            </w:r>
          </w:p>
          <w:p w14:paraId="521FB594" w14:textId="3050ACA0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מעלה תמונות לגלריה .</w:t>
            </w:r>
          </w:p>
        </w:tc>
      </w:tr>
      <w:tr w:rsidR="00BD12B9" w:rsidRPr="004246A0" w14:paraId="7AB5F4FD" w14:textId="77777777" w:rsidTr="00177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17E3BA31" w14:textId="77777777" w:rsidR="00BD12B9" w:rsidRPr="004246A0" w:rsidRDefault="00BD12B9" w:rsidP="00BD12B9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הורה</w:t>
            </w:r>
          </w:p>
        </w:tc>
        <w:tc>
          <w:tcPr>
            <w:tcW w:w="6354" w:type="dxa"/>
          </w:tcPr>
          <w:p w14:paraId="166AA2D3" w14:textId="77777777" w:rsidR="00BD12B9" w:rsidRPr="004246A0" w:rsidRDefault="00BD12B9" w:rsidP="00BD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ניכנס לאפליקציה בעזרת </w:t>
            </w:r>
            <w:r w:rsidRPr="004246A0">
              <w:rPr>
                <w:rFonts w:cstheme="minorHAnsi"/>
                <w:sz w:val="28"/>
                <w:szCs w:val="28"/>
              </w:rPr>
              <w:t>user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הייעודי לו. </w:t>
            </w:r>
          </w:p>
          <w:p w14:paraId="13F534E6" w14:textId="6D1009FA" w:rsidR="00BD12B9" w:rsidRPr="004246A0" w:rsidRDefault="00BD12B9" w:rsidP="00BD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חותם </w:t>
            </w:r>
            <w:r w:rsidR="00B22919" w:rsidRPr="004246A0">
              <w:rPr>
                <w:rFonts w:cstheme="minorHAnsi"/>
                <w:sz w:val="28"/>
                <w:szCs w:val="28"/>
                <w:rtl/>
              </w:rPr>
              <w:t>על המסמכי</w:t>
            </w:r>
            <w:r w:rsidR="00D75BAF" w:rsidRPr="004246A0">
              <w:rPr>
                <w:rFonts w:cstheme="minorHAnsi"/>
                <w:sz w:val="28"/>
                <w:szCs w:val="28"/>
                <w:rtl/>
              </w:rPr>
              <w:t>ם אשר</w:t>
            </w:r>
            <w:r w:rsidR="00B22919" w:rsidRPr="004246A0">
              <w:rPr>
                <w:rFonts w:cstheme="minorHAnsi"/>
                <w:sz w:val="28"/>
                <w:szCs w:val="28"/>
              </w:rPr>
              <w:t xml:space="preserve"> 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התבקש לחתום </w:t>
            </w:r>
            <w:r w:rsidR="00D75BAF" w:rsidRPr="004246A0">
              <w:rPr>
                <w:rFonts w:cstheme="minorHAnsi"/>
                <w:sz w:val="28"/>
                <w:szCs w:val="28"/>
                <w:rtl/>
              </w:rPr>
              <w:t>עליהם</w:t>
            </w:r>
            <w:r w:rsidRPr="004246A0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40FB1087" w14:textId="4E401AC5" w:rsidR="00BD12B9" w:rsidRPr="004246A0" w:rsidRDefault="00BD12B9" w:rsidP="00BD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כותב/קורא הודעות כלליות ופרטניות על </w:t>
            </w:r>
            <w:r w:rsidR="00D75BAF" w:rsidRPr="004246A0">
              <w:rPr>
                <w:rFonts w:cstheme="minorHAnsi"/>
                <w:sz w:val="28"/>
                <w:szCs w:val="28"/>
                <w:rtl/>
              </w:rPr>
              <w:t xml:space="preserve">התלמיד 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ועל </w:t>
            </w:r>
            <w:r w:rsidR="591FCD39" w:rsidRPr="004246A0">
              <w:rPr>
                <w:rFonts w:cstheme="minorHAnsi"/>
                <w:sz w:val="28"/>
                <w:szCs w:val="28"/>
                <w:rtl/>
              </w:rPr>
              <w:t>בית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הספר.</w:t>
            </w:r>
          </w:p>
        </w:tc>
      </w:tr>
      <w:tr w:rsidR="00BD12B9" w:rsidRPr="004246A0" w14:paraId="59EB7F7A" w14:textId="77777777" w:rsidTr="00177D3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318487F8" w14:textId="77777777" w:rsidR="00BD12B9" w:rsidRPr="004246A0" w:rsidRDefault="00BD12B9" w:rsidP="00BD12B9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מנהל הרשת</w:t>
            </w:r>
          </w:p>
        </w:tc>
        <w:tc>
          <w:tcPr>
            <w:tcW w:w="6354" w:type="dxa"/>
          </w:tcPr>
          <w:p w14:paraId="44610AE3" w14:textId="77777777" w:rsidR="00BD12B9" w:rsidRPr="004246A0" w:rsidRDefault="00BD12B9" w:rsidP="00BD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יוצר משתמשים, מאפס סיסמאות ומסיר תמונות מהגלריה.</w:t>
            </w:r>
          </w:p>
        </w:tc>
      </w:tr>
    </w:tbl>
    <w:p w14:paraId="3A86636E" w14:textId="77777777" w:rsidR="0020739E" w:rsidRPr="004246A0" w:rsidRDefault="0020739E" w:rsidP="0020739E">
      <w:pPr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</w:rPr>
      </w:pPr>
    </w:p>
    <w:p w14:paraId="522D6EBA" w14:textId="77777777" w:rsidR="00974EF1" w:rsidRPr="004246A0" w:rsidRDefault="00974EF1" w:rsidP="00974EF1">
      <w:pPr>
        <w:rPr>
          <w:rFonts w:cstheme="minorHAnsi"/>
          <w:sz w:val="28"/>
          <w:szCs w:val="28"/>
          <w:rtl/>
        </w:rPr>
      </w:pPr>
      <w:bookmarkStart w:id="12" w:name="_Toc510553734"/>
    </w:p>
    <w:p w14:paraId="6F4AB4BB" w14:textId="77777777" w:rsidR="00D75BAF" w:rsidRPr="004246A0" w:rsidRDefault="00D75BAF" w:rsidP="00974EF1">
      <w:pPr>
        <w:rPr>
          <w:rFonts w:cstheme="minorHAnsi"/>
          <w:sz w:val="28"/>
          <w:szCs w:val="28"/>
          <w:rtl/>
        </w:rPr>
      </w:pPr>
    </w:p>
    <w:p w14:paraId="63771D53" w14:textId="77777777" w:rsidR="00D75BAF" w:rsidRPr="004246A0" w:rsidRDefault="00D75BAF" w:rsidP="00974EF1">
      <w:pPr>
        <w:rPr>
          <w:rFonts w:cstheme="minorHAnsi"/>
          <w:sz w:val="28"/>
          <w:szCs w:val="28"/>
          <w:rtl/>
        </w:rPr>
      </w:pPr>
    </w:p>
    <w:p w14:paraId="6143BF24" w14:textId="77777777" w:rsidR="00D75BAF" w:rsidRPr="004246A0" w:rsidRDefault="00D75BAF" w:rsidP="00974EF1">
      <w:pPr>
        <w:rPr>
          <w:rFonts w:cstheme="minorHAnsi"/>
          <w:sz w:val="28"/>
          <w:szCs w:val="28"/>
          <w:rtl/>
        </w:rPr>
      </w:pPr>
    </w:p>
    <w:p w14:paraId="33FDBDDF" w14:textId="77777777" w:rsidR="00974EF1" w:rsidRPr="004246A0" w:rsidRDefault="00974EF1" w:rsidP="00974EF1">
      <w:pPr>
        <w:rPr>
          <w:rFonts w:cstheme="minorHAnsi"/>
          <w:sz w:val="28"/>
          <w:szCs w:val="28"/>
          <w:rtl/>
        </w:rPr>
      </w:pPr>
    </w:p>
    <w:p w14:paraId="2869E7DC" w14:textId="77777777" w:rsidR="006440A8" w:rsidRPr="004246A0" w:rsidRDefault="006A2CE7" w:rsidP="006440A8">
      <w:pPr>
        <w:pStyle w:val="2"/>
        <w:numPr>
          <w:ilvl w:val="0"/>
          <w:numId w:val="0"/>
        </w:numPr>
        <w:ind w:left="390" w:hanging="390"/>
        <w:rPr>
          <w:rFonts w:asciiTheme="minorHAnsi" w:hAnsiTheme="minorHAnsi" w:cstheme="minorHAnsi"/>
          <w:noProof/>
          <w:sz w:val="28"/>
          <w:szCs w:val="28"/>
          <w:rtl/>
        </w:rPr>
      </w:pPr>
      <w:r w:rsidRPr="004246A0">
        <w:rPr>
          <w:rFonts w:asciiTheme="minorHAnsi" w:hAnsiTheme="minorHAnsi" w:cstheme="minorHAnsi"/>
          <w:noProof/>
          <w:sz w:val="28"/>
          <w:szCs w:val="28"/>
          <w:rtl/>
        </w:rPr>
        <w:lastRenderedPageBreak/>
        <w:t>2.2</w:t>
      </w:r>
      <w:r w:rsidR="006440A8" w:rsidRPr="004246A0">
        <w:rPr>
          <w:rFonts w:asciiTheme="minorHAnsi" w:hAnsiTheme="minorHAnsi" w:cstheme="minorHAnsi"/>
          <w:noProof/>
          <w:sz w:val="28"/>
          <w:szCs w:val="28"/>
          <w:rtl/>
        </w:rPr>
        <w:t xml:space="preserve"> תרחישים עיקריים</w:t>
      </w:r>
      <w:bookmarkEnd w:id="12"/>
    </w:p>
    <w:p w14:paraId="01F0A038" w14:textId="77777777" w:rsidR="003A1CD1" w:rsidRPr="004246A0" w:rsidRDefault="003A1CD1" w:rsidP="003A1CD1">
      <w:pPr>
        <w:rPr>
          <w:rFonts w:cstheme="minorHAnsi"/>
          <w:sz w:val="28"/>
          <w:szCs w:val="28"/>
          <w:rtl/>
        </w:rPr>
      </w:pPr>
    </w:p>
    <w:p w14:paraId="073F27CA" w14:textId="77777777" w:rsidR="00974EF1" w:rsidRPr="004246A0" w:rsidRDefault="00974EF1" w:rsidP="003A1CD1">
      <w:pPr>
        <w:rPr>
          <w:rFonts w:cstheme="minorHAnsi"/>
          <w:sz w:val="28"/>
          <w:szCs w:val="28"/>
          <w:rtl/>
        </w:rPr>
      </w:pPr>
    </w:p>
    <w:p w14:paraId="1CE620A4" w14:textId="77777777" w:rsidR="003A1CD1" w:rsidRPr="004246A0" w:rsidRDefault="003A1CD1" w:rsidP="00974EF1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1.תרשים </w:t>
      </w:r>
      <w:r w:rsidRPr="004246A0">
        <w:rPr>
          <w:rFonts w:cstheme="minorHAnsi"/>
          <w:sz w:val="28"/>
          <w:szCs w:val="28"/>
        </w:rPr>
        <w:t xml:space="preserve">use case </w:t>
      </w:r>
      <w:r w:rsidRPr="004246A0">
        <w:rPr>
          <w:rFonts w:cstheme="minorHAnsi"/>
          <w:sz w:val="28"/>
          <w:szCs w:val="28"/>
          <w:rtl/>
        </w:rPr>
        <w:t xml:space="preserve"> ראשון:</w:t>
      </w:r>
    </w:p>
    <w:p w14:paraId="437EFD26" w14:textId="77777777" w:rsidR="00974EF1" w:rsidRPr="004246A0" w:rsidRDefault="00974EF1" w:rsidP="003A1CD1">
      <w:pPr>
        <w:rPr>
          <w:rFonts w:cstheme="minorHAnsi"/>
          <w:sz w:val="28"/>
          <w:szCs w:val="28"/>
        </w:rPr>
      </w:pPr>
      <w:r w:rsidRPr="004246A0">
        <w:rPr>
          <w:rFonts w:cstheme="minorHAnsi"/>
          <w:noProof/>
          <w:sz w:val="28"/>
          <w:szCs w:val="28"/>
        </w:rPr>
        <w:drawing>
          <wp:inline distT="0" distB="0" distL="0" distR="0" wp14:anchorId="22671714" wp14:editId="29A8AFB4">
            <wp:extent cx="4652385" cy="6729874"/>
            <wp:effectExtent l="0" t="0" r="0" b="0"/>
            <wp:docPr id="20810044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85" cy="67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0"/>
        <w:tblpPr w:leftFromText="180" w:rightFromText="180" w:vertAnchor="page" w:horzAnchor="margin" w:tblpY="2565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6440A8" w:rsidRPr="004246A0" w14:paraId="6F02EE1D" w14:textId="77777777" w:rsidTr="0032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79C273A1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lastRenderedPageBreak/>
              <w:t>שם התרחיש</w:t>
            </w:r>
          </w:p>
        </w:tc>
        <w:tc>
          <w:tcPr>
            <w:tcW w:w="6836" w:type="dxa"/>
          </w:tcPr>
          <w:p w14:paraId="33DAE153" w14:textId="77777777" w:rsidR="006440A8" w:rsidRPr="004246A0" w:rsidRDefault="006440A8" w:rsidP="00326CF7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>UC1</w:t>
            </w:r>
            <w:r w:rsidR="003A1CD1" w:rsidRPr="004246A0">
              <w:rPr>
                <w:rFonts w:cstheme="minorHAnsi"/>
                <w:sz w:val="28"/>
                <w:szCs w:val="28"/>
                <w:rtl/>
              </w:rPr>
              <w:t>. יצירת מערכת שעות לתלמיד</w:t>
            </w:r>
          </w:p>
        </w:tc>
      </w:tr>
      <w:tr w:rsidR="006440A8" w:rsidRPr="004246A0" w14:paraId="431A8AFC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E75BAE1" w14:textId="43FAD8E9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שחק</w:t>
            </w:r>
            <w:r w:rsidR="00951746" w:rsidRPr="004246A0">
              <w:rPr>
                <w:rFonts w:cstheme="minorHAnsi"/>
                <w:sz w:val="28"/>
                <w:szCs w:val="28"/>
                <w:rtl/>
              </w:rPr>
              <w:t>ן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 ראשי</w:t>
            </w:r>
          </w:p>
        </w:tc>
        <w:tc>
          <w:tcPr>
            <w:tcW w:w="6836" w:type="dxa"/>
          </w:tcPr>
          <w:p w14:paraId="658F3CC0" w14:textId="77777777" w:rsidR="006440A8" w:rsidRPr="004246A0" w:rsidRDefault="003A1CD1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התלמיד והמורה</w:t>
            </w:r>
          </w:p>
        </w:tc>
      </w:tr>
      <w:tr w:rsidR="006440A8" w:rsidRPr="004246A0" w14:paraId="711B9281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C52BB5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מטרה</w:t>
            </w:r>
          </w:p>
        </w:tc>
        <w:tc>
          <w:tcPr>
            <w:tcW w:w="6836" w:type="dxa"/>
          </w:tcPr>
          <w:p w14:paraId="3CE9D19F" w14:textId="77777777" w:rsidR="006440A8" w:rsidRPr="004246A0" w:rsidRDefault="003A1CD1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יצירת מערכת שעות מותאמת אישית לתלמיד לפי בחירותיו</w:t>
            </w:r>
          </w:p>
        </w:tc>
      </w:tr>
      <w:tr w:rsidR="006440A8" w:rsidRPr="004246A0" w14:paraId="5D417A73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9D0659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היקף ורמה</w:t>
            </w:r>
          </w:p>
        </w:tc>
        <w:tc>
          <w:tcPr>
            <w:tcW w:w="6836" w:type="dxa"/>
          </w:tcPr>
          <w:p w14:paraId="5AD5F5BF" w14:textId="77777777" w:rsidR="006440A8" w:rsidRPr="004246A0" w:rsidRDefault="003A1CD1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תלמידים, מורים, מסד הנתונים</w:t>
            </w:r>
          </w:p>
        </w:tc>
      </w:tr>
      <w:tr w:rsidR="006440A8" w:rsidRPr="004246A0" w14:paraId="0318F429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403745B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14:paraId="03939417" w14:textId="131417D3" w:rsidR="006440A8" w:rsidRPr="004246A0" w:rsidRDefault="001130AF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תלמיד</w:t>
            </w:r>
            <w:r w:rsidR="003A1CD1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– ללמוד מקצועות אותם הוא אוהב</w:t>
            </w:r>
            <w:r w:rsidR="00B22289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  <w:r w:rsidR="003A1CD1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</w:p>
          <w:p w14:paraId="4FA4DF57" w14:textId="77777777" w:rsidR="006440A8" w:rsidRPr="004246A0" w:rsidRDefault="003A1CD1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מורה – שירות לתלמיד כדי שיפיק את המרב 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וימצא את מלוא הפוטנציאל הטמון בו.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  <w:r w:rsidR="006440A8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</w:p>
        </w:tc>
      </w:tr>
      <w:tr w:rsidR="006440A8" w:rsidRPr="004246A0" w14:paraId="240F9C77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F5B7D6B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תיאור</w:t>
            </w:r>
          </w:p>
        </w:tc>
        <w:tc>
          <w:tcPr>
            <w:tcW w:w="6836" w:type="dxa"/>
          </w:tcPr>
          <w:p w14:paraId="23E75861" w14:textId="62E7FB65" w:rsidR="006440A8" w:rsidRPr="004246A0" w:rsidRDefault="001130AF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תלמיד-עמוד לבחירת מקצועות רצויים, משפטים </w:t>
            </w:r>
            <w:r w:rsidR="00A84A91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ו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חוזקות.</w:t>
            </w:r>
          </w:p>
          <w:p w14:paraId="7D363802" w14:textId="092E3289" w:rsidR="001130AF" w:rsidRPr="004246A0" w:rsidRDefault="001130AF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מורה- </w:t>
            </w:r>
            <w:r w:rsidR="00A84A91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יצירת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מערכת שעות מותאמת אישית.</w:t>
            </w:r>
          </w:p>
        </w:tc>
      </w:tr>
      <w:tr w:rsidR="006440A8" w:rsidRPr="004246A0" w14:paraId="435CD11E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5F23EE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טריגר</w:t>
            </w:r>
          </w:p>
        </w:tc>
        <w:tc>
          <w:tcPr>
            <w:tcW w:w="6836" w:type="dxa"/>
          </w:tcPr>
          <w:p w14:paraId="3963C3D7" w14:textId="7F719F67" w:rsidR="006440A8" w:rsidRPr="004246A0" w:rsidRDefault="001130AF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התלמיד ניכנס למערכת</w:t>
            </w:r>
            <w:r w:rsidR="0039065B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לדף</w:t>
            </w:r>
            <w:r w:rsidR="0039065B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"</w:t>
            </w:r>
            <w:r w:rsidR="0039065B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מי אני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"</w:t>
            </w:r>
            <w:r w:rsidR="0039065B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6440A8" w:rsidRPr="004246A0" w14:paraId="7BA537D8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ACF46B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תנאי קדם</w:t>
            </w:r>
          </w:p>
        </w:tc>
        <w:tc>
          <w:tcPr>
            <w:tcW w:w="6836" w:type="dxa"/>
          </w:tcPr>
          <w:p w14:paraId="5CD893A6" w14:textId="44FD3E16" w:rsidR="006440A8" w:rsidRPr="004246A0" w:rsidRDefault="006440A8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תלמיד 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עבר את מסך ההזדהות (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  <w:t>login</w:t>
            </w: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)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6440A8" w:rsidRPr="004246A0" w14:paraId="783F9399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C5C52EE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14:paraId="4CE638DF" w14:textId="42439BA6" w:rsidR="006440A8" w:rsidRPr="004246A0" w:rsidRDefault="001130AF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המערכת שהמורה יצר שמורה עבור התלמיד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  <w:p w14:paraId="372096A2" w14:textId="77777777" w:rsidR="006440A8" w:rsidRPr="004246A0" w:rsidRDefault="006440A8" w:rsidP="00326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rtl/>
              </w:rPr>
            </w:pPr>
          </w:p>
        </w:tc>
      </w:tr>
      <w:tr w:rsidR="006440A8" w:rsidRPr="004246A0" w14:paraId="132FFECB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A0E511D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תנאי סיום כישלון </w:t>
            </w:r>
          </w:p>
        </w:tc>
        <w:tc>
          <w:tcPr>
            <w:tcW w:w="6836" w:type="dxa"/>
          </w:tcPr>
          <w:p w14:paraId="524A9B2D" w14:textId="36B6F7FC" w:rsidR="006440A8" w:rsidRPr="004246A0" w:rsidRDefault="001130AF" w:rsidP="00326C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לא נוצרה מערכת שעות לתלמיד</w:t>
            </w:r>
            <w:r w:rsidR="009A2D90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6440A8" w:rsidRPr="004246A0" w14:paraId="45D5CC54" w14:textId="77777777" w:rsidTr="0032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34E655F" w14:textId="77777777" w:rsidR="006440A8" w:rsidRPr="004246A0" w:rsidRDefault="006440A8" w:rsidP="00326CF7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4246A0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14:paraId="6193CD1E" w14:textId="77777777" w:rsidR="006440A8" w:rsidRPr="004246A0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1. 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לתלמיד מופיע רשימה של כל המקצועות אותם בחר הממתינות ליצירת מערכת השעות.</w:t>
            </w:r>
          </w:p>
          <w:p w14:paraId="7E30EF68" w14:textId="77777777" w:rsidR="006440A8" w:rsidRPr="004246A0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2. 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המורה מקבל את בחירות התלמיד ממסד הנתונים.</w:t>
            </w:r>
          </w:p>
          <w:p w14:paraId="365D5E1F" w14:textId="14826AB9" w:rsidR="006440A8" w:rsidRPr="004246A0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3. 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המורה </w:t>
            </w:r>
            <w:r w:rsidR="00EB7C6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יוצר</w:t>
            </w:r>
            <w:r w:rsidR="001130AF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מערכת לתלמיד</w:t>
            </w:r>
          </w:p>
          <w:p w14:paraId="36F0901F" w14:textId="386B0443" w:rsidR="006440A8" w:rsidRPr="004246A0" w:rsidRDefault="006440A8" w:rsidP="00326C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4. </w:t>
            </w:r>
            <w:r w:rsidR="001130AF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האפליקציה מציגה לתלמיד את מערכת השעות </w:t>
            </w:r>
            <w:r w:rsidR="6656F312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החדשה</w:t>
            </w:r>
            <w:r w:rsidR="001130AF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6440A8" w:rsidRPr="004246A0" w14:paraId="6D1F3262" w14:textId="77777777" w:rsidTr="00326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60C8EE7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הרחבות (שגיאות) </w:t>
            </w:r>
          </w:p>
          <w:p w14:paraId="1AD30C56" w14:textId="77777777" w:rsidR="006440A8" w:rsidRPr="004246A0" w:rsidRDefault="006440A8" w:rsidP="00326CF7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6836" w:type="dxa"/>
          </w:tcPr>
          <w:p w14:paraId="67FFC451" w14:textId="42003EEE" w:rsidR="006440A8" w:rsidRPr="004246A0" w:rsidRDefault="6CD842BC" w:rsidP="007F60AC">
            <w:pPr>
              <w:pStyle w:val="ae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28"/>
                <w:szCs w:val="28"/>
              </w:rPr>
            </w:pPr>
            <w:r w:rsidRPr="004246A0">
              <w:rPr>
                <w:rFonts w:eastAsiaTheme="minorBidi" w:cstheme="minorHAnsi"/>
                <w:color w:val="FF0000"/>
                <w:sz w:val="28"/>
                <w:szCs w:val="28"/>
                <w:rtl/>
                <w:lang w:val="he"/>
              </w:rPr>
              <w:t>ניתוק החיבור לאינטרנט בעת תהליך הרישום</w:t>
            </w:r>
            <w:r w:rsidR="11337DF8" w:rsidRPr="004246A0">
              <w:rPr>
                <w:rFonts w:eastAsiaTheme="minorBidi" w:cstheme="minorHAnsi"/>
                <w:color w:val="FF0000"/>
                <w:sz w:val="28"/>
                <w:szCs w:val="28"/>
                <w:lang w:val="he"/>
              </w:rPr>
              <w:t>.</w:t>
            </w:r>
          </w:p>
          <w:p w14:paraId="3C7B9C12" w14:textId="25EF1FBF" w:rsidR="006440A8" w:rsidRPr="004246A0" w:rsidRDefault="006440A8" w:rsidP="1476F19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80E65E2" w14:textId="2ECC6DF6" w:rsidR="75B590F3" w:rsidRPr="004246A0" w:rsidRDefault="75B590F3" w:rsidP="75B590F3">
      <w:pPr>
        <w:rPr>
          <w:rFonts w:cstheme="minorHAnsi"/>
          <w:sz w:val="28"/>
          <w:szCs w:val="28"/>
        </w:rPr>
      </w:pPr>
    </w:p>
    <w:p w14:paraId="6569E326" w14:textId="77777777" w:rsidR="003A1CD1" w:rsidRPr="004246A0" w:rsidRDefault="003A1CD1" w:rsidP="005D3BF0">
      <w:pPr>
        <w:rPr>
          <w:rFonts w:cstheme="minorHAnsi"/>
          <w:sz w:val="28"/>
          <w:szCs w:val="28"/>
          <w:rtl/>
        </w:rPr>
      </w:pPr>
    </w:p>
    <w:p w14:paraId="2A3C1AB3" w14:textId="77777777" w:rsidR="00974EF1" w:rsidRPr="004246A0" w:rsidRDefault="00974EF1" w:rsidP="00974EF1">
      <w:pPr>
        <w:pStyle w:val="ae"/>
        <w:rPr>
          <w:rFonts w:cstheme="minorHAnsi"/>
          <w:sz w:val="28"/>
          <w:szCs w:val="28"/>
        </w:rPr>
      </w:pPr>
    </w:p>
    <w:p w14:paraId="5ED8FC19" w14:textId="77777777" w:rsidR="00326CF7" w:rsidRPr="004246A0" w:rsidRDefault="00326CF7" w:rsidP="00974EF1">
      <w:pPr>
        <w:pStyle w:val="ae"/>
        <w:rPr>
          <w:rFonts w:cstheme="minorHAnsi"/>
          <w:sz w:val="28"/>
          <w:szCs w:val="28"/>
          <w:rtl/>
        </w:rPr>
      </w:pPr>
    </w:p>
    <w:p w14:paraId="1819C1EA" w14:textId="77777777" w:rsidR="00326CF7" w:rsidRPr="004246A0" w:rsidRDefault="00326CF7" w:rsidP="00057055">
      <w:pPr>
        <w:rPr>
          <w:rFonts w:cstheme="minorHAnsi"/>
          <w:sz w:val="28"/>
          <w:szCs w:val="28"/>
          <w:rtl/>
        </w:rPr>
      </w:pPr>
    </w:p>
    <w:p w14:paraId="168688A8" w14:textId="77777777" w:rsidR="00057055" w:rsidRPr="004246A0" w:rsidRDefault="00057055" w:rsidP="00057055">
      <w:pPr>
        <w:rPr>
          <w:rFonts w:cstheme="minorHAnsi"/>
          <w:sz w:val="28"/>
          <w:szCs w:val="28"/>
          <w:rtl/>
        </w:rPr>
      </w:pPr>
    </w:p>
    <w:p w14:paraId="2F30E7DB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14:paraId="023B78BB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14:paraId="3E934BF1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14:paraId="33D52443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  <w:rtl/>
        </w:rPr>
      </w:pPr>
    </w:p>
    <w:p w14:paraId="12DCE24E" w14:textId="77777777" w:rsidR="00326CF7" w:rsidRPr="004246A0" w:rsidRDefault="00326CF7" w:rsidP="00326CF7">
      <w:pPr>
        <w:pStyle w:val="ae"/>
        <w:rPr>
          <w:rFonts w:cstheme="minorHAnsi"/>
          <w:sz w:val="28"/>
          <w:szCs w:val="28"/>
        </w:rPr>
      </w:pPr>
    </w:p>
    <w:p w14:paraId="3EE27425" w14:textId="77777777" w:rsidR="00326CF7" w:rsidRPr="004246A0" w:rsidRDefault="00326CF7" w:rsidP="00057055">
      <w:pPr>
        <w:pStyle w:val="ae"/>
        <w:ind w:left="390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lastRenderedPageBreak/>
        <w:t xml:space="preserve">תרשים </w:t>
      </w:r>
      <w:r w:rsidRPr="004246A0">
        <w:rPr>
          <w:rFonts w:cstheme="minorHAnsi"/>
          <w:sz w:val="28"/>
          <w:szCs w:val="28"/>
        </w:rPr>
        <w:t xml:space="preserve">use case </w:t>
      </w:r>
      <w:r w:rsidRPr="004246A0">
        <w:rPr>
          <w:rFonts w:cstheme="minorHAnsi"/>
          <w:sz w:val="28"/>
          <w:szCs w:val="28"/>
          <w:rtl/>
        </w:rPr>
        <w:t xml:space="preserve"> שני :</w:t>
      </w:r>
    </w:p>
    <w:p w14:paraId="108E96EC" w14:textId="77777777" w:rsidR="00974EF1" w:rsidRPr="004246A0" w:rsidRDefault="00974EF1" w:rsidP="00326CF7">
      <w:pPr>
        <w:rPr>
          <w:rFonts w:cstheme="minorHAnsi"/>
          <w:sz w:val="28"/>
          <w:szCs w:val="28"/>
          <w:rtl/>
        </w:rPr>
      </w:pPr>
    </w:p>
    <w:p w14:paraId="4940894A" w14:textId="77777777" w:rsidR="003A1CD1" w:rsidRPr="004246A0" w:rsidRDefault="00326CF7" w:rsidP="006440A8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noProof/>
          <w:sz w:val="28"/>
          <w:szCs w:val="28"/>
        </w:rPr>
        <w:drawing>
          <wp:inline distT="0" distB="0" distL="0" distR="0" wp14:anchorId="0F513FE0" wp14:editId="3D064036">
            <wp:extent cx="5269230" cy="4318635"/>
            <wp:effectExtent l="0" t="0" r="7620" b="5715"/>
            <wp:docPr id="838904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C681" w14:textId="77777777" w:rsidR="00326CF7" w:rsidRPr="004246A0" w:rsidRDefault="00326CF7" w:rsidP="00326CF7">
      <w:pPr>
        <w:pStyle w:val="1"/>
        <w:ind w:left="357"/>
        <w:rPr>
          <w:rFonts w:asciiTheme="minorHAnsi" w:hAnsiTheme="minorHAnsi" w:cstheme="minorHAnsi"/>
          <w:noProof/>
          <w:rtl/>
        </w:rPr>
      </w:pPr>
      <w:bookmarkStart w:id="13" w:name="_Toc510553735"/>
    </w:p>
    <w:tbl>
      <w:tblPr>
        <w:tblStyle w:val="-10"/>
        <w:tblpPr w:leftFromText="180" w:rightFromText="180" w:vertAnchor="page" w:horzAnchor="margin" w:tblpY="2565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26CF7" w:rsidRPr="004246A0" w14:paraId="6DC57DA1" w14:textId="77777777" w:rsidTr="00853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2CF2EE8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שם התרחיש</w:t>
            </w:r>
          </w:p>
        </w:tc>
        <w:tc>
          <w:tcPr>
            <w:tcW w:w="6836" w:type="dxa"/>
          </w:tcPr>
          <w:p w14:paraId="414777A3" w14:textId="07145808" w:rsidR="00326CF7" w:rsidRPr="004246A0" w:rsidRDefault="00326CF7" w:rsidP="00853C56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>UC2</w:t>
            </w:r>
            <w:r w:rsidRPr="004246A0">
              <w:rPr>
                <w:rFonts w:cstheme="minorHAnsi"/>
                <w:sz w:val="28"/>
                <w:szCs w:val="28"/>
                <w:rtl/>
              </w:rPr>
              <w:t xml:space="preserve">. מערכת </w:t>
            </w:r>
            <w:r w:rsidR="03323BA6" w:rsidRPr="004246A0">
              <w:rPr>
                <w:rFonts w:cstheme="minorHAnsi"/>
                <w:sz w:val="28"/>
                <w:szCs w:val="28"/>
                <w:rtl/>
              </w:rPr>
              <w:t>חתימת הורים</w:t>
            </w:r>
          </w:p>
        </w:tc>
      </w:tr>
      <w:tr w:rsidR="00326CF7" w:rsidRPr="004246A0" w14:paraId="5F9A19C8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C718C63" w14:textId="2A81F5C5" w:rsidR="00326CF7" w:rsidRPr="004246A0" w:rsidRDefault="7D3FE6A0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שחקן</w:t>
            </w:r>
            <w:r w:rsidR="00326CF7" w:rsidRPr="004246A0">
              <w:rPr>
                <w:rFonts w:cstheme="minorHAnsi"/>
                <w:sz w:val="28"/>
                <w:szCs w:val="28"/>
                <w:rtl/>
              </w:rPr>
              <w:t xml:space="preserve"> ראשי</w:t>
            </w:r>
          </w:p>
        </w:tc>
        <w:tc>
          <w:tcPr>
            <w:tcW w:w="6836" w:type="dxa"/>
          </w:tcPr>
          <w:p w14:paraId="3B239864" w14:textId="77777777" w:rsidR="00326CF7" w:rsidRPr="004246A0" w:rsidRDefault="00326CF7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ההורה.</w:t>
            </w:r>
          </w:p>
        </w:tc>
      </w:tr>
      <w:tr w:rsidR="00326CF7" w:rsidRPr="004246A0" w14:paraId="3FE6A9DE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5DBE540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מטרה</w:t>
            </w:r>
          </w:p>
        </w:tc>
        <w:tc>
          <w:tcPr>
            <w:tcW w:w="6836" w:type="dxa"/>
          </w:tcPr>
          <w:p w14:paraId="4FF688B0" w14:textId="77777777" w:rsidR="00326CF7" w:rsidRPr="004246A0" w:rsidRDefault="00326CF7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חתימת הורים על אישורים נדרשים.</w:t>
            </w:r>
          </w:p>
        </w:tc>
      </w:tr>
      <w:tr w:rsidR="00326CF7" w:rsidRPr="004246A0" w14:paraId="5348B263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F0F9300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היקף ורמה</w:t>
            </w:r>
          </w:p>
        </w:tc>
        <w:tc>
          <w:tcPr>
            <w:tcW w:w="6836" w:type="dxa"/>
          </w:tcPr>
          <w:p w14:paraId="6387294F" w14:textId="4DBA1F3B" w:rsidR="00326CF7" w:rsidRPr="004246A0" w:rsidRDefault="00326CF7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הורה,מסד נתונים</w:t>
            </w:r>
            <w:r w:rsidR="00B85309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.</w:t>
            </w:r>
          </w:p>
        </w:tc>
      </w:tr>
      <w:tr w:rsidR="00326CF7" w:rsidRPr="004246A0" w14:paraId="59EE955C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6F04F04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14:paraId="3E51CFED" w14:textId="77777777" w:rsidR="00326CF7" w:rsidRPr="004246A0" w:rsidRDefault="00326CF7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הורה-אפשרות זמינה לחתימה על אישורים.  </w:t>
            </w:r>
          </w:p>
          <w:p w14:paraId="6C141821" w14:textId="4DEABF1A" w:rsidR="00B85309" w:rsidRPr="004246A0" w:rsidRDefault="00B85309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מורה-</w:t>
            </w:r>
            <w:r w:rsidR="004C6219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שמירת קשר עם ההורה על מצב התלמיד. </w:t>
            </w:r>
          </w:p>
        </w:tc>
      </w:tr>
      <w:tr w:rsidR="00326CF7" w:rsidRPr="004246A0" w14:paraId="78972813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0E4CF80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תיאור</w:t>
            </w:r>
          </w:p>
        </w:tc>
        <w:tc>
          <w:tcPr>
            <w:tcW w:w="6836" w:type="dxa"/>
          </w:tcPr>
          <w:p w14:paraId="54F93C9D" w14:textId="4228E33F" w:rsidR="00326CF7" w:rsidRPr="004246A0" w:rsidRDefault="15D766DF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כניסת</w:t>
            </w:r>
            <w:r w:rsidR="0309F367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ההורה לאישור</w:t>
            </w:r>
            <w:r w:rsidR="00C559DE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רצוי וחתימה עליו.</w:t>
            </w:r>
          </w:p>
        </w:tc>
      </w:tr>
      <w:tr w:rsidR="00326CF7" w:rsidRPr="004246A0" w14:paraId="75C1CEBD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9E96753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טריגר</w:t>
            </w:r>
          </w:p>
        </w:tc>
        <w:tc>
          <w:tcPr>
            <w:tcW w:w="6836" w:type="dxa"/>
          </w:tcPr>
          <w:p w14:paraId="6A2DAFE5" w14:textId="641856D5" w:rsidR="00326CF7" w:rsidRPr="004246A0" w:rsidRDefault="00C559DE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>ההורה</w:t>
            </w:r>
            <w:r w:rsidR="00326CF7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ניכנס למערכת</w:t>
            </w:r>
            <w:r w:rsidR="05B9558F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  <w:rtl/>
              </w:rPr>
              <w:t xml:space="preserve"> לקטגוריית "אישורים</w:t>
            </w:r>
            <w:r w:rsidR="05B9558F" w:rsidRPr="004246A0">
              <w:rPr>
                <w:rFonts w:cstheme="minorHAnsi"/>
                <w:i/>
                <w:color w:val="auto"/>
                <w:sz w:val="28"/>
                <w:szCs w:val="28"/>
                <w:u w:val="none"/>
              </w:rPr>
              <w:t>"</w:t>
            </w:r>
          </w:p>
        </w:tc>
      </w:tr>
      <w:tr w:rsidR="00326CF7" w:rsidRPr="004246A0" w14:paraId="5F80EED8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7250DBE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תנאי קדם</w:t>
            </w:r>
          </w:p>
        </w:tc>
        <w:tc>
          <w:tcPr>
            <w:tcW w:w="6836" w:type="dxa"/>
          </w:tcPr>
          <w:p w14:paraId="538CE6D9" w14:textId="77777777" w:rsidR="00326CF7" w:rsidRPr="004246A0" w:rsidRDefault="00C559DE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ההורה</w:t>
            </w:r>
            <w:r w:rsidR="00326CF7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 xml:space="preserve"> עבר את מסך ההזדהות (</w:t>
            </w:r>
            <w:r w:rsidR="00326CF7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  <w:t>login</w:t>
            </w:r>
            <w:r w:rsidR="00326CF7"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)</w:t>
            </w:r>
          </w:p>
        </w:tc>
      </w:tr>
      <w:tr w:rsidR="00326CF7" w:rsidRPr="004246A0" w14:paraId="438CE0A3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7057B067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14:paraId="6F175ABF" w14:textId="77777777" w:rsidR="00326CF7" w:rsidRPr="004246A0" w:rsidRDefault="00C559DE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החתימה על האישור בוצעה.</w:t>
            </w:r>
          </w:p>
          <w:p w14:paraId="6E0150FD" w14:textId="77777777" w:rsidR="00326CF7" w:rsidRPr="004246A0" w:rsidRDefault="00326CF7" w:rsidP="0085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auto"/>
                <w:sz w:val="28"/>
                <w:szCs w:val="28"/>
                <w:rtl/>
              </w:rPr>
            </w:pPr>
          </w:p>
        </w:tc>
      </w:tr>
      <w:tr w:rsidR="00326CF7" w:rsidRPr="004246A0" w14:paraId="5A27AB1E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E92A842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תנאי סיום כישלון </w:t>
            </w:r>
          </w:p>
        </w:tc>
        <w:tc>
          <w:tcPr>
            <w:tcW w:w="6836" w:type="dxa"/>
          </w:tcPr>
          <w:p w14:paraId="2B4D93B1" w14:textId="77777777" w:rsidR="00326CF7" w:rsidRPr="004246A0" w:rsidRDefault="00C559DE" w:rsidP="00853C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החתימה על האישור נכשלה.</w:t>
            </w:r>
          </w:p>
        </w:tc>
      </w:tr>
      <w:tr w:rsidR="00326CF7" w:rsidRPr="004246A0" w14:paraId="43800253" w14:textId="77777777" w:rsidTr="00853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EDC721E" w14:textId="77777777" w:rsidR="00326CF7" w:rsidRPr="004246A0" w:rsidRDefault="00326CF7" w:rsidP="00853C56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4246A0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14:paraId="2A12C908" w14:textId="77777777" w:rsidR="001B607F" w:rsidRPr="004246A0" w:rsidRDefault="001B607F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1.להורה ממתינה רשימת הודעות אישורים.</w:t>
            </w:r>
          </w:p>
          <w:p w14:paraId="2DB71378" w14:textId="77777777" w:rsidR="00326CF7" w:rsidRPr="004246A0" w:rsidRDefault="001B607F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2. ההורה בוחר באישור הרצוי.</w:t>
            </w:r>
          </w:p>
          <w:p w14:paraId="6372BB15" w14:textId="77777777" w:rsidR="001B607F" w:rsidRPr="004246A0" w:rsidRDefault="001B607F" w:rsidP="00853C5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iCs w:val="0"/>
                <w:color w:val="auto"/>
                <w:sz w:val="28"/>
                <w:szCs w:val="28"/>
                <w:u w:val="none"/>
                <w:rtl/>
              </w:rPr>
              <w:t>3.ההורה חותם על האישור שבחר.</w:t>
            </w:r>
          </w:p>
        </w:tc>
      </w:tr>
      <w:tr w:rsidR="00326CF7" w:rsidRPr="004246A0" w14:paraId="053FC5E0" w14:textId="77777777" w:rsidTr="00853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0E600FF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הרחבות (שגיאות) </w:t>
            </w:r>
          </w:p>
          <w:p w14:paraId="32C0FE1F" w14:textId="77777777" w:rsidR="00326CF7" w:rsidRPr="004246A0" w:rsidRDefault="00326CF7" w:rsidP="00853C56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6836" w:type="dxa"/>
          </w:tcPr>
          <w:p w14:paraId="3F2E5642" w14:textId="638E82A8" w:rsidR="7C8A52ED" w:rsidRPr="004246A0" w:rsidRDefault="7C8A52ED" w:rsidP="7C8A52E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להורה אבד החיבור לאינטרנט</w:t>
            </w:r>
          </w:p>
          <w:p w14:paraId="21E5BAE6" w14:textId="77777777" w:rsidR="00326CF7" w:rsidRPr="004246A0" w:rsidRDefault="00326CF7" w:rsidP="001B607F">
            <w:pPr>
              <w:pStyle w:val="a8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4D1DEB6" w14:textId="3EBF9C44" w:rsidR="70B73CCE" w:rsidRPr="004246A0" w:rsidRDefault="70B73CCE" w:rsidP="70B73CCE">
      <w:pPr>
        <w:rPr>
          <w:rFonts w:cstheme="minorHAnsi"/>
          <w:sz w:val="28"/>
          <w:szCs w:val="28"/>
        </w:rPr>
      </w:pPr>
    </w:p>
    <w:p w14:paraId="0191FFA5" w14:textId="77777777" w:rsidR="00326CF7" w:rsidRPr="004246A0" w:rsidRDefault="00326CF7" w:rsidP="00326CF7">
      <w:pPr>
        <w:rPr>
          <w:rFonts w:cstheme="minorHAnsi"/>
          <w:sz w:val="28"/>
          <w:szCs w:val="28"/>
          <w:rtl/>
        </w:rPr>
      </w:pPr>
    </w:p>
    <w:p w14:paraId="59091669" w14:textId="77777777" w:rsidR="00326CF7" w:rsidRPr="004246A0" w:rsidRDefault="00326CF7" w:rsidP="00326CF7">
      <w:pPr>
        <w:rPr>
          <w:rFonts w:cstheme="minorHAnsi"/>
          <w:sz w:val="28"/>
          <w:szCs w:val="28"/>
          <w:rtl/>
        </w:rPr>
      </w:pPr>
    </w:p>
    <w:p w14:paraId="76CFA7A4" w14:textId="77777777" w:rsidR="00E82FFB" w:rsidRPr="004246A0" w:rsidRDefault="00E82FFB" w:rsidP="00326CF7">
      <w:pPr>
        <w:rPr>
          <w:rFonts w:cstheme="minorHAnsi"/>
          <w:sz w:val="28"/>
          <w:szCs w:val="28"/>
          <w:rtl/>
        </w:rPr>
      </w:pPr>
    </w:p>
    <w:p w14:paraId="38327BDB" w14:textId="77777777" w:rsidR="00E82FFB" w:rsidRPr="004246A0" w:rsidRDefault="00E82FFB" w:rsidP="00326CF7">
      <w:pPr>
        <w:rPr>
          <w:rFonts w:cstheme="minorHAnsi"/>
          <w:sz w:val="28"/>
          <w:szCs w:val="28"/>
          <w:rtl/>
        </w:rPr>
      </w:pPr>
    </w:p>
    <w:p w14:paraId="4CADA033" w14:textId="77777777" w:rsidR="00B15E5C" w:rsidRPr="004246A0" w:rsidRDefault="00B15E5C" w:rsidP="00326CF7">
      <w:pPr>
        <w:rPr>
          <w:rFonts w:cstheme="minorHAnsi"/>
          <w:sz w:val="28"/>
          <w:szCs w:val="28"/>
          <w:rtl/>
        </w:rPr>
      </w:pPr>
    </w:p>
    <w:p w14:paraId="3BE7929A" w14:textId="77777777" w:rsidR="00B15E5C" w:rsidRPr="004246A0" w:rsidRDefault="00B15E5C" w:rsidP="00326CF7">
      <w:pPr>
        <w:rPr>
          <w:rFonts w:cstheme="minorHAnsi"/>
          <w:sz w:val="28"/>
          <w:szCs w:val="28"/>
          <w:rtl/>
        </w:rPr>
      </w:pPr>
    </w:p>
    <w:p w14:paraId="3DF00220" w14:textId="77777777" w:rsidR="00B15E5C" w:rsidRPr="004246A0" w:rsidRDefault="00B15E5C" w:rsidP="00326CF7">
      <w:pPr>
        <w:rPr>
          <w:rFonts w:cstheme="minorHAnsi"/>
          <w:sz w:val="28"/>
          <w:szCs w:val="28"/>
        </w:rPr>
      </w:pPr>
    </w:p>
    <w:p w14:paraId="3B8E59D8" w14:textId="77777777" w:rsidR="00DA0FE3" w:rsidRPr="004246A0" w:rsidRDefault="00DA0FE3" w:rsidP="00326CF7">
      <w:pPr>
        <w:rPr>
          <w:rFonts w:cstheme="minorHAnsi"/>
          <w:sz w:val="28"/>
          <w:szCs w:val="28"/>
          <w:rtl/>
        </w:rPr>
      </w:pPr>
    </w:p>
    <w:p w14:paraId="5F19939A" w14:textId="77777777" w:rsidR="00DA0FE3" w:rsidRPr="004246A0" w:rsidRDefault="00DA0FE3" w:rsidP="00326CF7">
      <w:pPr>
        <w:rPr>
          <w:rFonts w:cstheme="minorHAnsi"/>
          <w:sz w:val="28"/>
          <w:szCs w:val="28"/>
          <w:rtl/>
        </w:rPr>
      </w:pPr>
    </w:p>
    <w:p w14:paraId="73405681" w14:textId="77777777" w:rsidR="00DA0FE3" w:rsidRPr="004246A0" w:rsidRDefault="00DA0FE3" w:rsidP="00326CF7">
      <w:pPr>
        <w:rPr>
          <w:rFonts w:cstheme="minorHAnsi"/>
          <w:sz w:val="28"/>
          <w:szCs w:val="28"/>
          <w:rtl/>
        </w:rPr>
      </w:pPr>
    </w:p>
    <w:p w14:paraId="064391B9" w14:textId="77777777" w:rsidR="00B15E5C" w:rsidRPr="004246A0" w:rsidRDefault="00B15E5C" w:rsidP="00326CF7">
      <w:pPr>
        <w:rPr>
          <w:rFonts w:cstheme="minorHAnsi"/>
          <w:sz w:val="28"/>
          <w:szCs w:val="28"/>
        </w:rPr>
      </w:pPr>
    </w:p>
    <w:p w14:paraId="693A0740" w14:textId="77777777" w:rsidR="005202FE" w:rsidRPr="004246A0" w:rsidRDefault="005202FE" w:rsidP="002F482D">
      <w:pPr>
        <w:pStyle w:val="1"/>
        <w:numPr>
          <w:ilvl w:val="0"/>
          <w:numId w:val="6"/>
        </w:numPr>
        <w:ind w:left="357" w:hanging="357"/>
        <w:rPr>
          <w:rFonts w:asciiTheme="minorHAnsi" w:hAnsiTheme="minorHAnsi" w:cstheme="minorHAnsi"/>
          <w:noProof/>
        </w:rPr>
      </w:pPr>
      <w:r w:rsidRPr="004246A0">
        <w:rPr>
          <w:rFonts w:asciiTheme="minorHAnsi" w:hAnsiTheme="minorHAnsi" w:cstheme="minorHAnsi"/>
          <w:noProof/>
          <w:rtl/>
        </w:rPr>
        <w:t xml:space="preserve">סיפורי משתמשים – </w:t>
      </w:r>
      <w:r w:rsidRPr="004246A0">
        <w:rPr>
          <w:rFonts w:asciiTheme="minorHAnsi" w:hAnsiTheme="minorHAnsi" w:cstheme="minorHAnsi"/>
          <w:noProof/>
        </w:rPr>
        <w:t>UserStories</w:t>
      </w:r>
      <w:bookmarkEnd w:id="13"/>
    </w:p>
    <w:p w14:paraId="7235000F" w14:textId="4F45DD43" w:rsidR="0012383B" w:rsidRPr="004246A0" w:rsidRDefault="0012383B" w:rsidP="005202FE">
      <w:pPr>
        <w:rPr>
          <w:rStyle w:val="Char0"/>
          <w:rFonts w:cstheme="minorHAnsi"/>
          <w:sz w:val="28"/>
          <w:szCs w:val="28"/>
          <w:rtl/>
        </w:rPr>
      </w:pP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809"/>
        <w:gridCol w:w="2678"/>
        <w:gridCol w:w="4819"/>
      </w:tblGrid>
      <w:tr w:rsidR="00057055" w:rsidRPr="004246A0" w14:paraId="32F93EDF" w14:textId="77777777" w:rsidTr="00C55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650292C" w14:textId="77777777" w:rsidR="005202FE" w:rsidRPr="004246A0" w:rsidRDefault="005202FE" w:rsidP="00DF73A9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691" w:type="dxa"/>
          </w:tcPr>
          <w:p w14:paraId="7C486236" w14:textId="77777777" w:rsidR="005202FE" w:rsidRPr="004246A0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סיפור</w:t>
            </w:r>
          </w:p>
        </w:tc>
        <w:tc>
          <w:tcPr>
            <w:tcW w:w="4854" w:type="dxa"/>
          </w:tcPr>
          <w:p w14:paraId="7FEC9ABD" w14:textId="77777777" w:rsidR="005202FE" w:rsidRPr="004246A0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תיאור קצר</w:t>
            </w:r>
          </w:p>
        </w:tc>
      </w:tr>
      <w:tr w:rsidR="00057055" w:rsidRPr="004246A0" w14:paraId="3BB374CF" w14:textId="77777777" w:rsidTr="00C5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EEDAE61" w14:textId="77777777" w:rsidR="005202FE" w:rsidRPr="004246A0" w:rsidRDefault="005202FE" w:rsidP="00DF73A9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US1</w:t>
            </w:r>
          </w:p>
        </w:tc>
        <w:tc>
          <w:tcPr>
            <w:tcW w:w="2691" w:type="dxa"/>
          </w:tcPr>
          <w:p w14:paraId="1F479003" w14:textId="5904BCBB" w:rsidR="005202FE" w:rsidRPr="004246A0" w:rsidRDefault="130E1392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  <w:t>כניסת מנהל הרשת</w:t>
            </w:r>
          </w:p>
        </w:tc>
        <w:tc>
          <w:tcPr>
            <w:tcW w:w="4854" w:type="dxa"/>
          </w:tcPr>
          <w:p w14:paraId="176C9597" w14:textId="5EE7AB0D" w:rsidR="005202FE" w:rsidRPr="004246A0" w:rsidRDefault="130E1392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  <w:t>מנהל הרשת יוכל להכס למערכת</w:t>
            </w:r>
          </w:p>
        </w:tc>
      </w:tr>
      <w:tr w:rsidR="00057055" w:rsidRPr="004246A0" w14:paraId="23310022" w14:textId="77777777" w:rsidTr="00C55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6E94F074" w14:textId="77777777" w:rsidR="005202FE" w:rsidRPr="004246A0" w:rsidRDefault="002B1918" w:rsidP="00DF73A9">
            <w:pPr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>US2</w:t>
            </w:r>
          </w:p>
        </w:tc>
        <w:tc>
          <w:tcPr>
            <w:tcW w:w="2691" w:type="dxa"/>
          </w:tcPr>
          <w:p w14:paraId="62D98860" w14:textId="52EB1D1E" w:rsidR="005202FE" w:rsidRPr="004246A0" w:rsidRDefault="130E1392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  <w:t>הסרת/הוספת משתמשים</w:t>
            </w:r>
          </w:p>
        </w:tc>
        <w:tc>
          <w:tcPr>
            <w:tcW w:w="4854" w:type="dxa"/>
          </w:tcPr>
          <w:p w14:paraId="30CC2841" w14:textId="0ADA60F9" w:rsidR="00150140" w:rsidRPr="004246A0" w:rsidRDefault="130E1392" w:rsidP="0015014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</w:pPr>
            <w:r w:rsidRPr="004246A0">
              <w:rPr>
                <w:rFonts w:cstheme="minorHAnsi"/>
                <w:i/>
                <w:color w:val="000000" w:themeColor="text1"/>
                <w:sz w:val="28"/>
                <w:szCs w:val="28"/>
                <w:u w:val="none"/>
                <w:rtl/>
              </w:rPr>
              <w:t>מנהל הרשת יוכל להסיר/להוסיף משתמשים</w:t>
            </w:r>
          </w:p>
        </w:tc>
      </w:tr>
      <w:tr w:rsidR="00057055" w:rsidRPr="004246A0" w14:paraId="54F70029" w14:textId="77777777" w:rsidTr="00C5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29DEECDF" w14:textId="77777777" w:rsidR="005202FE" w:rsidRPr="004246A0" w:rsidRDefault="00C559DE" w:rsidP="00DF73A9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US3</w:t>
            </w:r>
          </w:p>
        </w:tc>
        <w:tc>
          <w:tcPr>
            <w:tcW w:w="2691" w:type="dxa"/>
          </w:tcPr>
          <w:p w14:paraId="6831FCA7" w14:textId="05B57ED0" w:rsidR="005202FE" w:rsidRPr="004246A0" w:rsidRDefault="130E1392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כניסת למערכת</w:t>
            </w:r>
          </w:p>
        </w:tc>
        <w:tc>
          <w:tcPr>
            <w:tcW w:w="4854" w:type="dxa"/>
          </w:tcPr>
          <w:p w14:paraId="4AE56829" w14:textId="20060690" w:rsidR="005202FE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מורה/ הורה/ תלמיד יוכלו להיכנס למערכת עם</w:t>
            </w:r>
          </w:p>
          <w:p w14:paraId="60B6841C" w14:textId="323FEEF5" w:rsidR="005202FE" w:rsidRPr="004246A0" w:rsidRDefault="130E1392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</w:rPr>
              <w:t xml:space="preserve">user </w:t>
            </w:r>
            <w:r w:rsidRPr="004246A0">
              <w:rPr>
                <w:rFonts w:cstheme="minorHAnsi"/>
                <w:sz w:val="28"/>
                <w:szCs w:val="28"/>
                <w:rtl/>
              </w:rPr>
              <w:t>שמותאם להם אישית</w:t>
            </w:r>
            <w:r w:rsidRPr="004246A0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130E1392" w:rsidRPr="004246A0" w14:paraId="59279293" w14:textId="77777777" w:rsidTr="130E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DAE9A46" w14:textId="6A4AEE69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US4</w:t>
            </w:r>
          </w:p>
        </w:tc>
        <w:tc>
          <w:tcPr>
            <w:tcW w:w="2691" w:type="dxa"/>
          </w:tcPr>
          <w:p w14:paraId="6CE77946" w14:textId="04E01221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צפייה בהודעות פרטיות</w:t>
            </w:r>
          </w:p>
        </w:tc>
        <w:tc>
          <w:tcPr>
            <w:tcW w:w="4854" w:type="dxa"/>
          </w:tcPr>
          <w:p w14:paraId="6B68218A" w14:textId="03B6A18E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הורה/מורה/תלמיד יוכלו לקרוא הודעות אישיות</w:t>
            </w:r>
          </w:p>
        </w:tc>
      </w:tr>
      <w:tr w:rsidR="130E1392" w:rsidRPr="004246A0" w14:paraId="2DF02281" w14:textId="77777777" w:rsidTr="130E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E0E98E4" w14:textId="5AD2146E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US5</w:t>
            </w:r>
          </w:p>
        </w:tc>
        <w:tc>
          <w:tcPr>
            <w:tcW w:w="2691" w:type="dxa"/>
          </w:tcPr>
          <w:p w14:paraId="47F12F4D" w14:textId="0DF97D8D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פרסום עדכונים בבית הספר</w:t>
            </w:r>
          </w:p>
        </w:tc>
        <w:tc>
          <w:tcPr>
            <w:tcW w:w="4854" w:type="dxa"/>
          </w:tcPr>
          <w:p w14:paraId="58D9B07B" w14:textId="1BDD2725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המורה יפרסם עדכונים חדשים שמתרחשים בבית הספר.</w:t>
            </w:r>
          </w:p>
        </w:tc>
      </w:tr>
      <w:tr w:rsidR="130E1392" w:rsidRPr="004246A0" w14:paraId="2A3E05B7" w14:textId="77777777" w:rsidTr="130E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1D2E188" w14:textId="064E5BAE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US6</w:t>
            </w:r>
          </w:p>
        </w:tc>
        <w:tc>
          <w:tcPr>
            <w:tcW w:w="2691" w:type="dxa"/>
          </w:tcPr>
          <w:p w14:paraId="33C06C42" w14:textId="33A63BEB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חתימה על אישורים</w:t>
            </w:r>
          </w:p>
        </w:tc>
        <w:tc>
          <w:tcPr>
            <w:tcW w:w="4854" w:type="dxa"/>
          </w:tcPr>
          <w:p w14:paraId="2198F2CF" w14:textId="73E7639A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הורה התלמיד יחתום על אישורים עליהם התבקש לחתום</w:t>
            </w:r>
          </w:p>
        </w:tc>
      </w:tr>
      <w:tr w:rsidR="130E1392" w:rsidRPr="004246A0" w14:paraId="3178C310" w14:textId="77777777" w:rsidTr="130E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0E06AB2" w14:textId="50575B3A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US7</w:t>
            </w:r>
          </w:p>
        </w:tc>
        <w:tc>
          <w:tcPr>
            <w:tcW w:w="2691" w:type="dxa"/>
          </w:tcPr>
          <w:p w14:paraId="100319A1" w14:textId="088B7105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בניית מערכת שעות</w:t>
            </w:r>
          </w:p>
        </w:tc>
        <w:tc>
          <w:tcPr>
            <w:tcW w:w="4854" w:type="dxa"/>
          </w:tcPr>
          <w:p w14:paraId="137BE989" w14:textId="7D7DAD4C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המורה ייצור מערכת שעות מותאמת אישית לתלמיד לפי בחירותיו</w:t>
            </w:r>
          </w:p>
        </w:tc>
      </w:tr>
      <w:tr w:rsidR="130E1392" w:rsidRPr="004246A0" w14:paraId="7D0C645F" w14:textId="77777777" w:rsidTr="130E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64477946" w14:textId="32D72E89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US8</w:t>
            </w:r>
          </w:p>
        </w:tc>
        <w:tc>
          <w:tcPr>
            <w:tcW w:w="2691" w:type="dxa"/>
          </w:tcPr>
          <w:p w14:paraId="072DDE5D" w14:textId="148B81E0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בחירת מקצועות</w:t>
            </w:r>
          </w:p>
        </w:tc>
        <w:tc>
          <w:tcPr>
            <w:tcW w:w="4854" w:type="dxa"/>
          </w:tcPr>
          <w:p w14:paraId="598D75E1" w14:textId="3285C912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התלמיד ייבחר מקצועות אותם הוא מעוניין ללמוד </w:t>
            </w:r>
          </w:p>
        </w:tc>
      </w:tr>
      <w:tr w:rsidR="130E1392" w:rsidRPr="004246A0" w14:paraId="69A15EBA" w14:textId="77777777" w:rsidTr="130E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E07B566" w14:textId="3BD211D2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US9</w:t>
            </w:r>
          </w:p>
        </w:tc>
        <w:tc>
          <w:tcPr>
            <w:tcW w:w="2691" w:type="dxa"/>
          </w:tcPr>
          <w:p w14:paraId="396BB1B7" w14:textId="685231B4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איפוס סיסמא</w:t>
            </w:r>
          </w:p>
        </w:tc>
        <w:tc>
          <w:tcPr>
            <w:tcW w:w="4854" w:type="dxa"/>
          </w:tcPr>
          <w:p w14:paraId="4681A02C" w14:textId="4E8509A5" w:rsidR="130E1392" w:rsidRPr="004246A0" w:rsidRDefault="130E1392" w:rsidP="130E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במקרה של שכחה מנהל הרשת יוכל לאפס סיסמא למשתמש</w:t>
            </w:r>
          </w:p>
        </w:tc>
      </w:tr>
      <w:tr w:rsidR="130E1392" w:rsidRPr="004246A0" w14:paraId="67557974" w14:textId="77777777" w:rsidTr="130E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2B5B02B9" w14:textId="58B24319" w:rsidR="130E1392" w:rsidRPr="004246A0" w:rsidRDefault="130E1392" w:rsidP="130E1392">
            <w:pPr>
              <w:rPr>
                <w:rFonts w:cstheme="minorHAnsi"/>
                <w:sz w:val="28"/>
                <w:szCs w:val="28"/>
              </w:rPr>
            </w:pPr>
            <w:r w:rsidRPr="004246A0">
              <w:rPr>
                <w:rFonts w:cstheme="minorHAnsi"/>
                <w:sz w:val="28"/>
                <w:szCs w:val="28"/>
              </w:rPr>
              <w:t>US10</w:t>
            </w:r>
          </w:p>
        </w:tc>
        <w:tc>
          <w:tcPr>
            <w:tcW w:w="2691" w:type="dxa"/>
          </w:tcPr>
          <w:p w14:paraId="37D23D63" w14:textId="7597B04D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>גלריית תמונות</w:t>
            </w:r>
          </w:p>
        </w:tc>
        <w:tc>
          <w:tcPr>
            <w:tcW w:w="4854" w:type="dxa"/>
          </w:tcPr>
          <w:p w14:paraId="511F278E" w14:textId="7212031C" w:rsidR="130E1392" w:rsidRPr="004246A0" w:rsidRDefault="130E1392" w:rsidP="130E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4246A0">
              <w:rPr>
                <w:rFonts w:cstheme="minorHAnsi"/>
                <w:sz w:val="28"/>
                <w:szCs w:val="28"/>
                <w:rtl/>
              </w:rPr>
              <w:t xml:space="preserve">הורה/תלמיד/מורה יכלו להיכנס </w:t>
            </w:r>
            <w:proofErr w:type="spellStart"/>
            <w:r w:rsidRPr="004246A0">
              <w:rPr>
                <w:rFonts w:cstheme="minorHAnsi"/>
                <w:sz w:val="28"/>
                <w:szCs w:val="28"/>
                <w:rtl/>
              </w:rPr>
              <w:t>לגלרייה</w:t>
            </w:r>
            <w:proofErr w:type="spellEnd"/>
            <w:r w:rsidRPr="004246A0">
              <w:rPr>
                <w:rFonts w:cstheme="minorHAnsi"/>
                <w:sz w:val="28"/>
                <w:szCs w:val="28"/>
                <w:rtl/>
              </w:rPr>
              <w:t xml:space="preserve"> ולצפות בתמונות</w:t>
            </w:r>
          </w:p>
        </w:tc>
      </w:tr>
    </w:tbl>
    <w:p w14:paraId="22CE0481" w14:textId="77777777" w:rsidR="005202FE" w:rsidRPr="004246A0" w:rsidRDefault="005202FE" w:rsidP="005202FE">
      <w:pPr>
        <w:rPr>
          <w:rFonts w:cstheme="minorHAnsi"/>
          <w:sz w:val="28"/>
          <w:szCs w:val="28"/>
          <w:rtl/>
        </w:rPr>
      </w:pPr>
    </w:p>
    <w:p w14:paraId="548F9A02" w14:textId="61BA8D03" w:rsidR="00B65714" w:rsidRPr="004246A0" w:rsidRDefault="000D3989" w:rsidP="000D3989">
      <w:pPr>
        <w:pStyle w:val="1"/>
        <w:rPr>
          <w:rFonts w:asciiTheme="minorHAnsi" w:hAnsiTheme="minorHAnsi" w:cstheme="minorHAnsi"/>
          <w:noProof/>
          <w:rtl/>
        </w:rPr>
      </w:pPr>
      <w:bookmarkStart w:id="14" w:name="_Toc510553736"/>
      <w:r w:rsidRPr="004246A0">
        <w:rPr>
          <w:rFonts w:asciiTheme="minorHAnsi" w:hAnsiTheme="minorHAnsi" w:cstheme="minorHAnsi"/>
          <w:noProof/>
          <w:rtl/>
        </w:rPr>
        <w:t>5.</w:t>
      </w:r>
      <w:r w:rsidR="00262572" w:rsidRPr="004246A0">
        <w:rPr>
          <w:rFonts w:asciiTheme="minorHAnsi" w:hAnsiTheme="minorHAnsi" w:cstheme="minorHAnsi"/>
          <w:noProof/>
          <w:rtl/>
        </w:rPr>
        <w:t>דרישות סביבה</w:t>
      </w:r>
      <w:bookmarkEnd w:id="14"/>
    </w:p>
    <w:p w14:paraId="03ACF8DA" w14:textId="3DB3AFCD" w:rsidR="00641790" w:rsidRPr="004246A0" w:rsidRDefault="00B65714" w:rsidP="23F2311D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האפליקציה תרוץ כשרות מבוסס </w:t>
      </w:r>
      <w:r w:rsidRPr="004246A0">
        <w:rPr>
          <w:rFonts w:cstheme="minorHAnsi"/>
          <w:sz w:val="28"/>
          <w:szCs w:val="28"/>
        </w:rPr>
        <w:t>Web</w:t>
      </w:r>
      <w:r w:rsidRPr="004246A0">
        <w:rPr>
          <w:rFonts w:cstheme="minorHAnsi"/>
          <w:sz w:val="28"/>
          <w:szCs w:val="28"/>
          <w:rtl/>
        </w:rPr>
        <w:t xml:space="preserve"> בעזרת </w:t>
      </w:r>
      <w:r w:rsidRPr="004246A0">
        <w:rPr>
          <w:rFonts w:cstheme="minorHAnsi"/>
          <w:sz w:val="28"/>
          <w:szCs w:val="28"/>
        </w:rPr>
        <w:t>angular</w:t>
      </w:r>
      <w:r w:rsidRPr="004246A0">
        <w:rPr>
          <w:rFonts w:cstheme="minorHAnsi"/>
          <w:sz w:val="28"/>
          <w:szCs w:val="28"/>
          <w:rtl/>
        </w:rPr>
        <w:t xml:space="preserve"> ו- </w:t>
      </w:r>
      <w:r w:rsidRPr="004246A0">
        <w:rPr>
          <w:rFonts w:cstheme="minorHAnsi"/>
          <w:color w:val="24292E"/>
          <w:sz w:val="28"/>
          <w:szCs w:val="28"/>
          <w:shd w:val="clear" w:color="auto" w:fill="FFFFFF"/>
        </w:rPr>
        <w:t>Visual studio code</w:t>
      </w:r>
      <w:r w:rsidRPr="004246A0">
        <w:rPr>
          <w:rFonts w:cstheme="minorHAnsi"/>
          <w:color w:val="24292E"/>
          <w:sz w:val="28"/>
          <w:szCs w:val="28"/>
          <w:shd w:val="clear" w:color="auto" w:fill="FFFFFF"/>
          <w:rtl/>
        </w:rPr>
        <w:t xml:space="preserve"> </w:t>
      </w:r>
      <w:r w:rsidRPr="004246A0">
        <w:rPr>
          <w:rFonts w:cstheme="minorHAnsi"/>
          <w:sz w:val="28"/>
          <w:szCs w:val="28"/>
          <w:rtl/>
        </w:rPr>
        <w:t xml:space="preserve">. </w:t>
      </w:r>
      <w:bookmarkStart w:id="15" w:name="_Toc244824635"/>
      <w:bookmarkStart w:id="16" w:name="_Toc275434974"/>
      <w:bookmarkStart w:id="17" w:name="_Toc275493960"/>
      <w:bookmarkStart w:id="18" w:name="_Toc510549627"/>
      <w:bookmarkStart w:id="19" w:name="_Toc510553737"/>
      <w:bookmarkStart w:id="20" w:name="_Toc244824636"/>
      <w:bookmarkStart w:id="21" w:name="_Toc275434975"/>
      <w:bookmarkStart w:id="22" w:name="_Toc275493961"/>
      <w:bookmarkStart w:id="23" w:name="_Toc510549628"/>
      <w:bookmarkStart w:id="24" w:name="_Toc510553738"/>
      <w:bookmarkStart w:id="25" w:name="_Toc244824637"/>
      <w:bookmarkStart w:id="26" w:name="_Toc275434976"/>
      <w:bookmarkStart w:id="27" w:name="_Toc275493962"/>
      <w:bookmarkStart w:id="28" w:name="_Toc510549629"/>
      <w:bookmarkStart w:id="29" w:name="_Toc510553739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0E24821" w14:textId="007EAD10" w:rsidR="000D3989" w:rsidRPr="004246A0" w:rsidRDefault="000D3989" w:rsidP="485EE994">
      <w:pPr>
        <w:pStyle w:val="2"/>
        <w:numPr>
          <w:ilvl w:val="1"/>
          <w:numId w:val="0"/>
        </w:numPr>
        <w:ind w:left="390" w:hanging="390"/>
        <w:rPr>
          <w:rFonts w:asciiTheme="minorHAnsi" w:hAnsiTheme="minorHAnsi" w:cstheme="minorHAnsi"/>
          <w:sz w:val="28"/>
          <w:szCs w:val="28"/>
          <w:rtl/>
        </w:rPr>
      </w:pPr>
      <w:bookmarkStart w:id="30" w:name="_Toc510553740"/>
      <w:r w:rsidRPr="004246A0">
        <w:rPr>
          <w:rFonts w:asciiTheme="minorHAnsi" w:hAnsiTheme="minorHAnsi" w:cstheme="minorHAnsi"/>
          <w:sz w:val="28"/>
          <w:szCs w:val="28"/>
          <w:rtl/>
        </w:rPr>
        <w:t>5.1</w:t>
      </w:r>
      <w:r w:rsidRPr="004246A0">
        <w:rPr>
          <w:rFonts w:asciiTheme="minorHAnsi" w:hAnsiTheme="minorHAnsi" w:cstheme="minorHAnsi"/>
          <w:sz w:val="28"/>
          <w:szCs w:val="28"/>
        </w:rPr>
        <w:t xml:space="preserve">  </w:t>
      </w:r>
      <w:r w:rsidRPr="004246A0">
        <w:rPr>
          <w:rFonts w:asciiTheme="minorHAnsi" w:hAnsiTheme="minorHAnsi" w:cstheme="minorHAnsi"/>
          <w:sz w:val="28"/>
          <w:szCs w:val="28"/>
          <w:rtl/>
        </w:rPr>
        <w:t>דרישות חומרה</w:t>
      </w:r>
    </w:p>
    <w:bookmarkEnd w:id="30"/>
    <w:p w14:paraId="542919E8" w14:textId="77777777" w:rsidR="00B65714" w:rsidRPr="004246A0" w:rsidRDefault="00B65714" w:rsidP="00B65714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כל מכשיר בעל חיבור לאינטרנט.</w:t>
      </w:r>
    </w:p>
    <w:p w14:paraId="47D3B717" w14:textId="63E8137E" w:rsidR="00B65714" w:rsidRPr="004246A0" w:rsidRDefault="238F5C24" w:rsidP="238F5C24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bookmarkStart w:id="31" w:name="_Toc510553741"/>
      <w:r w:rsidRPr="004246A0">
        <w:rPr>
          <w:rFonts w:asciiTheme="minorHAnsi" w:hAnsiTheme="minorHAnsi" w:cstheme="minorHAnsi"/>
          <w:sz w:val="28"/>
          <w:szCs w:val="28"/>
        </w:rPr>
        <w:lastRenderedPageBreak/>
        <w:t>5.2</w:t>
      </w:r>
      <w:r w:rsidR="0015723A" w:rsidRPr="004246A0">
        <w:rPr>
          <w:rFonts w:asciiTheme="minorHAnsi" w:hAnsiTheme="minorHAnsi" w:cstheme="minorHAnsi"/>
          <w:sz w:val="28"/>
          <w:szCs w:val="28"/>
        </w:rPr>
        <w:t xml:space="preserve"> </w:t>
      </w:r>
      <w:r w:rsidR="00641790" w:rsidRPr="004246A0">
        <w:rPr>
          <w:rFonts w:asciiTheme="minorHAnsi" w:hAnsiTheme="minorHAnsi" w:cstheme="minorHAnsi"/>
          <w:sz w:val="28"/>
          <w:szCs w:val="28"/>
          <w:rtl/>
        </w:rPr>
        <w:t>דרישות תוכנה</w:t>
      </w:r>
      <w:bookmarkEnd w:id="31"/>
    </w:p>
    <w:p w14:paraId="37AC39F7" w14:textId="67A97355" w:rsidR="004825F8" w:rsidRPr="004246A0" w:rsidRDefault="004825F8" w:rsidP="00562714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</w:rPr>
      </w:pPr>
      <w:bookmarkStart w:id="32" w:name="_Toc510553742"/>
      <w:r w:rsidRPr="004246A0">
        <w:rPr>
          <w:rFonts w:asciiTheme="minorHAnsi" w:eastAsiaTheme="minorEastAsia" w:hAnsiTheme="minorHAnsi" w:cstheme="minorHAnsi"/>
          <w:b w:val="0"/>
          <w:bCs w:val="0"/>
          <w:i/>
          <w:iCs/>
          <w:color w:val="auto"/>
          <w:sz w:val="28"/>
          <w:szCs w:val="28"/>
          <w:rtl/>
        </w:rPr>
        <w:t xml:space="preserve">אפליקציית </w:t>
      </w:r>
      <w:r w:rsidRPr="004246A0">
        <w:rPr>
          <w:rFonts w:asciiTheme="minorHAnsi" w:eastAsiaTheme="minorEastAsia" w:hAnsiTheme="minorHAnsi" w:cstheme="minorHAnsi"/>
          <w:b w:val="0"/>
          <w:bCs w:val="0"/>
          <w:i/>
          <w:iCs/>
          <w:color w:val="auto"/>
          <w:sz w:val="28"/>
          <w:szCs w:val="28"/>
        </w:rPr>
        <w:t>WEB</w:t>
      </w:r>
      <w:r w:rsidRPr="004246A0">
        <w:rPr>
          <w:rFonts w:asciiTheme="minorHAnsi" w:eastAsiaTheme="minorEastAsia" w:hAnsiTheme="minorHAnsi" w:cstheme="minorHAnsi"/>
          <w:b w:val="0"/>
          <w:bCs w:val="0"/>
          <w:i/>
          <w:iCs/>
          <w:color w:val="auto"/>
          <w:sz w:val="28"/>
          <w:szCs w:val="28"/>
          <w:rtl/>
        </w:rPr>
        <w:t xml:space="preserve"> לכלל המשתמשים המותאמת לסלולר או למחש</w:t>
      </w:r>
      <w:r w:rsidR="00562714" w:rsidRPr="004246A0">
        <w:rPr>
          <w:rFonts w:asciiTheme="minorHAnsi" w:eastAsiaTheme="minorEastAsia" w:hAnsiTheme="minorHAnsi" w:cstheme="minorHAnsi"/>
          <w:b w:val="0"/>
          <w:bCs w:val="0"/>
          <w:i/>
          <w:iCs/>
          <w:color w:val="auto"/>
          <w:sz w:val="28"/>
          <w:szCs w:val="28"/>
          <w:rtl/>
        </w:rPr>
        <w:t>ב</w:t>
      </w:r>
      <w:r w:rsidRPr="004246A0">
        <w:rPr>
          <w:rFonts w:asciiTheme="minorHAnsi" w:hAnsiTheme="minorHAnsi" w:cstheme="minorHAnsi"/>
          <w:sz w:val="28"/>
          <w:szCs w:val="28"/>
        </w:rPr>
        <w:t xml:space="preserve">              </w:t>
      </w:r>
    </w:p>
    <w:p w14:paraId="19FEFF6C" w14:textId="37C2B310" w:rsidR="001E5D64" w:rsidRPr="004246A0" w:rsidRDefault="00562714" w:rsidP="485EE994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r w:rsidRPr="004246A0">
        <w:rPr>
          <w:rFonts w:asciiTheme="minorHAnsi" w:hAnsiTheme="minorHAnsi" w:cstheme="minorHAnsi"/>
          <w:sz w:val="28"/>
          <w:szCs w:val="28"/>
        </w:rPr>
        <w:t>5.</w:t>
      </w:r>
      <w:r w:rsidR="040784FA" w:rsidRPr="004246A0">
        <w:rPr>
          <w:rFonts w:asciiTheme="minorHAnsi" w:hAnsiTheme="minorHAnsi" w:cstheme="minorHAnsi"/>
          <w:sz w:val="28"/>
          <w:szCs w:val="28"/>
        </w:rPr>
        <w:t xml:space="preserve">3 </w:t>
      </w:r>
      <w:r w:rsidR="040784FA" w:rsidRPr="004246A0">
        <w:rPr>
          <w:rFonts w:asciiTheme="minorHAnsi" w:hAnsiTheme="minorHAnsi" w:cstheme="minorHAnsi"/>
          <w:sz w:val="28"/>
          <w:szCs w:val="28"/>
          <w:rtl/>
        </w:rPr>
        <w:t>דרישות</w:t>
      </w:r>
      <w:r w:rsidR="001E5D64" w:rsidRPr="004246A0">
        <w:rPr>
          <w:rFonts w:asciiTheme="minorHAnsi" w:hAnsiTheme="minorHAnsi" w:cstheme="minorHAnsi"/>
          <w:sz w:val="28"/>
          <w:szCs w:val="28"/>
          <w:rtl/>
        </w:rPr>
        <w:t xml:space="preserve"> נוספות</w:t>
      </w:r>
      <w:bookmarkEnd w:id="32"/>
    </w:p>
    <w:p w14:paraId="66998DF3" w14:textId="47750EC8" w:rsidR="00B65714" w:rsidRPr="004246A0" w:rsidRDefault="00B65714" w:rsidP="07E62777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אבטחה</w:t>
      </w:r>
      <w:r w:rsidRPr="004246A0">
        <w:rPr>
          <w:rFonts w:cstheme="minorHAnsi"/>
          <w:sz w:val="28"/>
          <w:szCs w:val="28"/>
        </w:rPr>
        <w:t>:</w:t>
      </w:r>
      <w:r w:rsidRPr="004246A0">
        <w:rPr>
          <w:rFonts w:cstheme="minorHAnsi"/>
          <w:sz w:val="28"/>
          <w:szCs w:val="28"/>
          <w:rtl/>
        </w:rPr>
        <w:t xml:space="preserve"> קיימת היררכיה בין משתמשי </w:t>
      </w:r>
      <w:r w:rsidR="004619B1" w:rsidRPr="004246A0">
        <w:rPr>
          <w:rFonts w:cstheme="minorHAnsi"/>
          <w:sz w:val="28"/>
          <w:szCs w:val="28"/>
          <w:rtl/>
        </w:rPr>
        <w:t>האפליקציה.</w:t>
      </w:r>
      <w:r w:rsidRPr="004246A0">
        <w:rPr>
          <w:rFonts w:cstheme="minorHAnsi"/>
          <w:sz w:val="28"/>
          <w:szCs w:val="28"/>
          <w:rtl/>
        </w:rPr>
        <w:t xml:space="preserve"> למנהל הרשת יש גישה לכלל הנתונים בשונה מהמורים, תלמידים והורים .</w:t>
      </w:r>
    </w:p>
    <w:p w14:paraId="6AB49C9C" w14:textId="29B71BA0" w:rsidR="001051F7" w:rsidRPr="004246A0" w:rsidRDefault="001051F7" w:rsidP="001051F7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נוחות ושימוש – האתר יהיה מאוד אפליקטיבי ונח לשימוש לכלל המשתמשים באמצעות השמת כפתורים ויזואליים וברורים לכל קטגוריה.</w:t>
      </w:r>
    </w:p>
    <w:p w14:paraId="2DE8F965" w14:textId="77777777" w:rsidR="001051F7" w:rsidRPr="004246A0" w:rsidRDefault="001051F7" w:rsidP="001051F7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שליחת הודעות או טפסים יאופשרו בצורה קלה ,נוחה ומהירה.</w:t>
      </w:r>
    </w:p>
    <w:p w14:paraId="2BE79A91" w14:textId="7AA60966" w:rsidR="00DF29AB" w:rsidRPr="004246A0" w:rsidRDefault="07E62777" w:rsidP="07E62777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bookmarkStart w:id="33" w:name="_Toc510553743"/>
      <w:r w:rsidRPr="004246A0">
        <w:rPr>
          <w:rFonts w:asciiTheme="minorHAnsi" w:hAnsiTheme="minorHAnsi" w:cstheme="minorHAnsi"/>
          <w:sz w:val="28"/>
          <w:szCs w:val="28"/>
        </w:rPr>
        <w:t xml:space="preserve">5.4 </w:t>
      </w:r>
      <w:r w:rsidRPr="004246A0">
        <w:rPr>
          <w:rFonts w:asciiTheme="minorHAnsi" w:hAnsiTheme="minorHAnsi" w:cstheme="minorHAnsi"/>
          <w:sz w:val="28"/>
          <w:szCs w:val="28"/>
          <w:rtl/>
        </w:rPr>
        <w:t>דרישות לא פונקציונאליות</w:t>
      </w:r>
      <w:bookmarkEnd w:id="33"/>
    </w:p>
    <w:p w14:paraId="6F2166BE" w14:textId="27E05122" w:rsidR="00DF29AB" w:rsidRPr="004246A0" w:rsidRDefault="00DF29AB" w:rsidP="00DF29AB">
      <w:pPr>
        <w:pStyle w:val="ae"/>
        <w:numPr>
          <w:ilvl w:val="0"/>
          <w:numId w:val="28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המוצר הינו אפליקציית </w:t>
      </w:r>
      <w:r w:rsidRPr="004246A0">
        <w:rPr>
          <w:rFonts w:cstheme="minorHAnsi"/>
          <w:sz w:val="28"/>
          <w:szCs w:val="28"/>
        </w:rPr>
        <w:t>web</w:t>
      </w:r>
      <w:r w:rsidRPr="004246A0">
        <w:rPr>
          <w:rFonts w:cstheme="minorHAnsi"/>
          <w:sz w:val="28"/>
          <w:szCs w:val="28"/>
          <w:rtl/>
        </w:rPr>
        <w:t xml:space="preserve">. </w:t>
      </w:r>
    </w:p>
    <w:p w14:paraId="6F6F7E75" w14:textId="77777777" w:rsidR="00DF29AB" w:rsidRPr="004246A0" w:rsidRDefault="00DF29AB" w:rsidP="00DF29AB">
      <w:pPr>
        <w:pStyle w:val="ae"/>
        <w:numPr>
          <w:ilvl w:val="0"/>
          <w:numId w:val="28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 לכל משתמש יהיה </w:t>
      </w:r>
      <w:r w:rsidRPr="004246A0">
        <w:rPr>
          <w:rFonts w:cstheme="minorHAnsi"/>
          <w:sz w:val="28"/>
          <w:szCs w:val="28"/>
        </w:rPr>
        <w:t>user</w:t>
      </w:r>
      <w:r w:rsidRPr="004246A0">
        <w:rPr>
          <w:rFonts w:cstheme="minorHAnsi"/>
          <w:sz w:val="28"/>
          <w:szCs w:val="28"/>
          <w:rtl/>
        </w:rPr>
        <w:t xml:space="preserve"> משלו הכולל שם משתמש וסיסמא.</w:t>
      </w:r>
    </w:p>
    <w:p w14:paraId="23533D06" w14:textId="77777777" w:rsidR="00DF29AB" w:rsidRPr="004246A0" w:rsidRDefault="00DF29AB" w:rsidP="00DF29AB">
      <w:pPr>
        <w:pStyle w:val="ae"/>
        <w:numPr>
          <w:ilvl w:val="0"/>
          <w:numId w:val="28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הרשאות גישה בהתאם ל</w:t>
      </w:r>
      <w:r w:rsidRPr="004246A0">
        <w:rPr>
          <w:rFonts w:cstheme="minorHAnsi"/>
          <w:sz w:val="28"/>
          <w:szCs w:val="28"/>
        </w:rPr>
        <w:t xml:space="preserve"> user</w:t>
      </w:r>
      <w:r w:rsidRPr="004246A0">
        <w:rPr>
          <w:rFonts w:cstheme="minorHAnsi"/>
          <w:sz w:val="28"/>
          <w:szCs w:val="28"/>
          <w:rtl/>
        </w:rPr>
        <w:t>:</w:t>
      </w:r>
    </w:p>
    <w:p w14:paraId="4B58E605" w14:textId="77777777" w:rsidR="00DF29AB" w:rsidRPr="004246A0" w:rsidRDefault="00DF29AB" w:rsidP="00DF29AB">
      <w:pPr>
        <w:pStyle w:val="ae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b/>
          <w:bCs/>
          <w:sz w:val="28"/>
          <w:szCs w:val="28"/>
          <w:rtl/>
        </w:rPr>
        <w:t>תלמיד:</w:t>
      </w:r>
      <w:r w:rsidRPr="004246A0">
        <w:rPr>
          <w:rFonts w:cstheme="minorHAnsi"/>
          <w:sz w:val="28"/>
          <w:szCs w:val="28"/>
          <w:rtl/>
        </w:rPr>
        <w:t xml:space="preserve"> כניסה לדף הבית שיכלול את התחנות הבאות:</w:t>
      </w:r>
    </w:p>
    <w:p w14:paraId="2C7D3BAA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"מי אני?" – </w:t>
      </w:r>
    </w:p>
    <w:p w14:paraId="5B66A72C" w14:textId="77777777" w:rsidR="00DF29AB" w:rsidRPr="004246A0" w:rsidRDefault="00DF29AB" w:rsidP="00DF29AB">
      <w:pPr>
        <w:pStyle w:val="ae"/>
        <w:numPr>
          <w:ilvl w:val="0"/>
          <w:numId w:val="30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כחלק מתהליך הקליטה של התלמיד הוא יענה על מספר שאלות במטרה לאתר את </w:t>
      </w:r>
      <w:proofErr w:type="spellStart"/>
      <w:r w:rsidRPr="004246A0">
        <w:rPr>
          <w:rFonts w:cstheme="minorHAnsi"/>
          <w:sz w:val="28"/>
          <w:szCs w:val="28"/>
          <w:rtl/>
        </w:rPr>
        <w:t>החוזקות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, היעדים שלו בבית הספר </w:t>
      </w:r>
    </w:p>
    <w:p w14:paraId="0C282897" w14:textId="77777777" w:rsidR="00DF29AB" w:rsidRPr="004246A0" w:rsidRDefault="00DF29AB" w:rsidP="00DF29AB">
      <w:pPr>
        <w:pStyle w:val="ae"/>
        <w:numPr>
          <w:ilvl w:val="0"/>
          <w:numId w:val="30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הקשיים שהוא צופה , אילו מקצועות הוא טוב ובאיזו דרך למידה הוא לומד בצורה המיטבית ביותר</w:t>
      </w:r>
    </w:p>
    <w:p w14:paraId="7BA9E804" w14:textId="77777777" w:rsidR="00DF29AB" w:rsidRPr="004246A0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בעת לחיצה על כפתור ה"מי אני" התלמיד יעבור למסך בו יוצגו בפניו כל המקצועות הנלמדים, והוא יוכל לבחור את המקצועות הרצויים לו מהרשימה המוצעת. </w:t>
      </w:r>
    </w:p>
    <w:p w14:paraId="4036E660" w14:textId="77777777" w:rsidR="00DF29AB" w:rsidRPr="004246A0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לאחר שבחר מקצוע על התלמיד לבחור מבין רשימת המשפטים המוצעים שמייצגים את הדרך בה הוא לומד באופן הטוב ביותר.</w:t>
      </w:r>
    </w:p>
    <w:p w14:paraId="1530D3B5" w14:textId="77777777" w:rsidR="00DF29AB" w:rsidRPr="004246A0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בשלב הבא יועבר התלמיד לתפריט "</w:t>
      </w:r>
      <w:proofErr w:type="spellStart"/>
      <w:r w:rsidRPr="004246A0">
        <w:rPr>
          <w:rFonts w:cstheme="minorHAnsi"/>
          <w:sz w:val="28"/>
          <w:szCs w:val="28"/>
          <w:rtl/>
        </w:rPr>
        <w:t>החוזקות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שלי" בו הוא יבחר את </w:t>
      </w:r>
      <w:proofErr w:type="spellStart"/>
      <w:r w:rsidRPr="004246A0">
        <w:rPr>
          <w:rFonts w:cstheme="minorHAnsi"/>
          <w:sz w:val="28"/>
          <w:szCs w:val="28"/>
          <w:rtl/>
        </w:rPr>
        <w:t>החוזקות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המאפיינות אותו ביותר.</w:t>
      </w:r>
    </w:p>
    <w:p w14:paraId="0D3690A3" w14:textId="77777777" w:rsidR="00DF29AB" w:rsidRPr="004246A0" w:rsidRDefault="00DF29AB" w:rsidP="00DF29AB">
      <w:pPr>
        <w:ind w:left="164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המסך הבא יציג לתלמיד את </w:t>
      </w:r>
      <w:proofErr w:type="spellStart"/>
      <w:r w:rsidRPr="004246A0">
        <w:rPr>
          <w:rFonts w:cstheme="minorHAnsi"/>
          <w:sz w:val="28"/>
          <w:szCs w:val="28"/>
          <w:rtl/>
        </w:rPr>
        <w:t>החוזקות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שלו לפי מה שבחר.</w:t>
      </w:r>
    </w:p>
    <w:p w14:paraId="01577471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בניית התוכנית האישית –</w:t>
      </w:r>
    </w:p>
    <w:p w14:paraId="131AC182" w14:textId="77777777" w:rsidR="00DF29AB" w:rsidRPr="004246A0" w:rsidRDefault="00DF29AB" w:rsidP="00DF29AB">
      <w:pPr>
        <w:pStyle w:val="ae"/>
        <w:numPr>
          <w:ilvl w:val="0"/>
          <w:numId w:val="31"/>
        </w:numPr>
        <w:spacing w:after="160" w:line="259" w:lineRule="auto"/>
        <w:rPr>
          <w:rFonts w:cstheme="minorHAnsi"/>
          <w:sz w:val="28"/>
          <w:szCs w:val="28"/>
        </w:rPr>
      </w:pPr>
      <w:proofErr w:type="spellStart"/>
      <w:r w:rsidRPr="004246A0">
        <w:rPr>
          <w:rFonts w:cstheme="minorHAnsi"/>
          <w:sz w:val="28"/>
          <w:szCs w:val="28"/>
          <w:rtl/>
        </w:rPr>
        <w:t>תוכנית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אישית - לאחר כחודשיים המחנך יחד עם התלמיד ולאחר הכרות קצת יותר מעמיקה,  יישבו ויבנו </w:t>
      </w:r>
      <w:proofErr w:type="spellStart"/>
      <w:r w:rsidRPr="004246A0">
        <w:rPr>
          <w:rFonts w:cstheme="minorHAnsi"/>
          <w:sz w:val="28"/>
          <w:szCs w:val="28"/>
          <w:rtl/>
        </w:rPr>
        <w:t>תוכנית</w:t>
      </w:r>
      <w:proofErr w:type="spellEnd"/>
      <w:r w:rsidRPr="004246A0">
        <w:rPr>
          <w:rFonts w:cstheme="minorHAnsi"/>
          <w:sz w:val="28"/>
          <w:szCs w:val="28"/>
          <w:rtl/>
        </w:rPr>
        <w:t xml:space="preserve"> עם יעדים שנתיים וקרובים. בתוכנית יהיה פירוט של מימוש היעדים ואתגרים שצפויים בדרך </w:t>
      </w:r>
    </w:p>
    <w:p w14:paraId="047E6363" w14:textId="77777777" w:rsidR="00DF29AB" w:rsidRPr="004246A0" w:rsidRDefault="00DF29AB" w:rsidP="00DF29AB">
      <w:pPr>
        <w:pStyle w:val="ae"/>
        <w:numPr>
          <w:ilvl w:val="0"/>
          <w:numId w:val="31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lastRenderedPageBreak/>
        <w:t>כדי להבטיח את יעילותה של התוכנית - המחנך יבצע פגישת מעקב לשני תלמידים בשבוע (יפגוש תלמיד פעם בששה שבועות).</w:t>
      </w:r>
    </w:p>
    <w:p w14:paraId="7FB76CB2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הערכה ומדידה – </w:t>
      </w:r>
    </w:p>
    <w:p w14:paraId="3AD1D2CD" w14:textId="77777777" w:rsidR="00DF29AB" w:rsidRPr="004246A0" w:rsidRDefault="00DF29AB" w:rsidP="00DF29AB">
      <w:pPr>
        <w:pStyle w:val="ae"/>
        <w:numPr>
          <w:ilvl w:val="0"/>
          <w:numId w:val="32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בסיכום שליש יעברו המחנך והתלמיד על נקודות ציון משמעותיות שהתלמיד עבר בשליש הרלוונטי </w:t>
      </w:r>
    </w:p>
    <w:p w14:paraId="1E90D486" w14:textId="77777777" w:rsidR="00DF29AB" w:rsidRPr="004246A0" w:rsidRDefault="00DF29AB" w:rsidP="00DF29AB">
      <w:pPr>
        <w:pStyle w:val="ae"/>
        <w:numPr>
          <w:ilvl w:val="0"/>
          <w:numId w:val="32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לכל תחנה יהיו מטרות מוגדרות מראש שיעברו לתלמיד . </w:t>
      </w:r>
    </w:p>
    <w:p w14:paraId="3535C82F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תחנות חשובות – </w:t>
      </w:r>
    </w:p>
    <w:p w14:paraId="6B4D930E" w14:textId="77777777" w:rsidR="00DF29AB" w:rsidRPr="004246A0" w:rsidRDefault="00DF29AB" w:rsidP="00DF29AB">
      <w:pPr>
        <w:pStyle w:val="ae"/>
        <w:ind w:left="1284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תוצג גלריית תמונות הממופה לפי אירועים בחיי בית הספר.</w:t>
      </w:r>
    </w:p>
    <w:p w14:paraId="1A0F7414" w14:textId="77777777" w:rsidR="00DF29AB" w:rsidRPr="004246A0" w:rsidRDefault="00DF29AB" w:rsidP="00DF29AB">
      <w:pPr>
        <w:pStyle w:val="ae"/>
        <w:ind w:left="1284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יוצג סקר למילוי ע"י התלמיד לגבי ערכים אותם רכש במהלך תקופת הלימודים.</w:t>
      </w:r>
    </w:p>
    <w:p w14:paraId="5DE4DDA2" w14:textId="77777777" w:rsidR="00DF29AB" w:rsidRPr="004246A0" w:rsidRDefault="00DF29AB" w:rsidP="00DF29AB">
      <w:pPr>
        <w:pStyle w:val="ae"/>
        <w:numPr>
          <w:ilvl w:val="0"/>
          <w:numId w:val="2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סיפור חיי הסמסטר – </w:t>
      </w:r>
    </w:p>
    <w:p w14:paraId="30177CCC" w14:textId="77777777" w:rsidR="00DF29AB" w:rsidRPr="004246A0" w:rsidRDefault="00DF29AB" w:rsidP="00DF29AB">
      <w:pPr>
        <w:pStyle w:val="ae"/>
        <w:numPr>
          <w:ilvl w:val="0"/>
          <w:numId w:val="33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כל הפרטים שמולאו עם התלמיד לאורך השליש והתהליך שהתלמיד עבר במהלך כל התקופה יאוגדו לסיפור / מפת סיפור של התלמיד בשליש זה </w:t>
      </w:r>
    </w:p>
    <w:p w14:paraId="101B7BFF" w14:textId="77777777" w:rsidR="00DF29AB" w:rsidRPr="004246A0" w:rsidRDefault="00DF29AB" w:rsidP="00DF29AB">
      <w:pPr>
        <w:pStyle w:val="ae"/>
        <w:numPr>
          <w:ilvl w:val="0"/>
          <w:numId w:val="33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מטרת הסיפור התהליכי הוא לבצע יחד עם התלמיד רפלקציה על הדרך שעבר ולעשות יחד אתו עיבוד מדויק לבית הספר כמכין לחיים.</w:t>
      </w:r>
    </w:p>
    <w:p w14:paraId="0970AFF8" w14:textId="77777777" w:rsidR="00DF29AB" w:rsidRPr="004246A0" w:rsidRDefault="00DF29AB" w:rsidP="00DF29AB">
      <w:pPr>
        <w:ind w:left="7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b/>
          <w:bCs/>
          <w:sz w:val="28"/>
          <w:szCs w:val="28"/>
          <w:rtl/>
        </w:rPr>
        <w:t>הורה:</w:t>
      </w:r>
      <w:r w:rsidRPr="004246A0">
        <w:rPr>
          <w:rFonts w:cstheme="minorHAnsi"/>
          <w:sz w:val="28"/>
          <w:szCs w:val="28"/>
          <w:rtl/>
        </w:rPr>
        <w:t xml:space="preserve"> כניסה לדף הבית שיכלול את התחנות הבאות:</w:t>
      </w:r>
    </w:p>
    <w:p w14:paraId="431B77C3" w14:textId="77777777" w:rsidR="00DF29AB" w:rsidRPr="004246A0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גיליון ציונים של התלמיד המחולק לפי מקצועות עם חוות דעת של המורה המלמד.</w:t>
      </w:r>
    </w:p>
    <w:p w14:paraId="0FCE564D" w14:textId="77777777" w:rsidR="00DF29AB" w:rsidRPr="004246A0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אישורים – מסמכים הדורשים חתימה דיגיטלית של ההורה.</w:t>
      </w:r>
    </w:p>
    <w:p w14:paraId="79D16F02" w14:textId="77777777" w:rsidR="00DF29AB" w:rsidRPr="004246A0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הודעות אישיות לגבי התלמיד וכלל בית ספריות.</w:t>
      </w:r>
    </w:p>
    <w:p w14:paraId="729C91EA" w14:textId="77777777" w:rsidR="00DF29AB" w:rsidRPr="004246A0" w:rsidRDefault="00DF29AB" w:rsidP="00DF29AB">
      <w:pPr>
        <w:pStyle w:val="ae"/>
        <w:numPr>
          <w:ilvl w:val="0"/>
          <w:numId w:val="34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גלריית תמונות – "ספר מחזור".</w:t>
      </w:r>
    </w:p>
    <w:p w14:paraId="7B96B750" w14:textId="77777777" w:rsidR="00DF29AB" w:rsidRPr="004246A0" w:rsidRDefault="00DF29AB" w:rsidP="00DF29AB">
      <w:pPr>
        <w:ind w:left="720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b/>
          <w:bCs/>
          <w:sz w:val="28"/>
          <w:szCs w:val="28"/>
          <w:rtl/>
        </w:rPr>
        <w:t>מורה:</w:t>
      </w:r>
      <w:r w:rsidRPr="004246A0">
        <w:rPr>
          <w:rFonts w:cstheme="minorHAnsi"/>
          <w:sz w:val="28"/>
          <w:szCs w:val="28"/>
          <w:rtl/>
        </w:rPr>
        <w:t xml:space="preserve"> כניסה לדף הבית שיכלול את התחנות הבאות:</w:t>
      </w:r>
    </w:p>
    <w:p w14:paraId="60037B43" w14:textId="77777777" w:rsidR="00DF29AB" w:rsidRPr="004246A0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בניית מערכת שעות – לחיצה על הכפתור תוביל ל:</w:t>
      </w:r>
    </w:p>
    <w:p w14:paraId="009C9548" w14:textId="77777777" w:rsidR="00DF29AB" w:rsidRPr="004246A0" w:rsidRDefault="00DF29AB" w:rsidP="00DF29AB">
      <w:pPr>
        <w:pStyle w:val="ae"/>
        <w:numPr>
          <w:ilvl w:val="0"/>
          <w:numId w:val="36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רשימה שמית של התלמידים - לחיצה על תלמיד מסוים תוביל למקצועות אותם בחר. </w:t>
      </w:r>
    </w:p>
    <w:p w14:paraId="121799C4" w14:textId="77777777" w:rsidR="00DF29AB" w:rsidRPr="004246A0" w:rsidRDefault="00DF29AB" w:rsidP="00DF29AB">
      <w:pPr>
        <w:pStyle w:val="ae"/>
        <w:numPr>
          <w:ilvl w:val="0"/>
          <w:numId w:val="36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בניית מערכת שעות מותאמת אישית לכל תלמיד.</w:t>
      </w:r>
    </w:p>
    <w:p w14:paraId="2E72A6EF" w14:textId="77777777" w:rsidR="00DF29AB" w:rsidRPr="004246A0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כתיבת הודעות – עדכון ההורה/ התלמיד על אירועים חשובים בחיי בית הספר בפן האישי ובפן החברתי.</w:t>
      </w:r>
    </w:p>
    <w:p w14:paraId="7F7ADCAD" w14:textId="77777777" w:rsidR="00DF29AB" w:rsidRPr="004246A0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עדכון גיליון ציונים וחוות דעת על כל ציון.</w:t>
      </w:r>
    </w:p>
    <w:p w14:paraId="2770C3BC" w14:textId="77777777" w:rsidR="00DF29AB" w:rsidRPr="004246A0" w:rsidRDefault="00DF29AB" w:rsidP="00DF29AB">
      <w:pPr>
        <w:pStyle w:val="ae"/>
        <w:numPr>
          <w:ilvl w:val="0"/>
          <w:numId w:val="35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העלאת אלבומי תמונות לגלריות עפ"י תאריכים, קטגוריות וכו' ואפשרות להוספת סטטוס לתמונות.</w:t>
      </w:r>
    </w:p>
    <w:p w14:paraId="2C11CE4D" w14:textId="77777777" w:rsidR="00DF29AB" w:rsidRPr="004246A0" w:rsidRDefault="00DF29AB" w:rsidP="00DF29AB">
      <w:pPr>
        <w:ind w:firstLine="720"/>
        <w:rPr>
          <w:rFonts w:cstheme="minorHAnsi"/>
          <w:sz w:val="28"/>
          <w:szCs w:val="28"/>
          <w:rtl/>
        </w:rPr>
      </w:pPr>
      <w:bookmarkStart w:id="34" w:name="_Hlk510547396"/>
      <w:r w:rsidRPr="004246A0">
        <w:rPr>
          <w:rFonts w:cstheme="minorHAnsi"/>
          <w:b/>
          <w:bCs/>
          <w:sz w:val="28"/>
          <w:szCs w:val="28"/>
          <w:rtl/>
        </w:rPr>
        <w:lastRenderedPageBreak/>
        <w:t>מנהל הרשת</w:t>
      </w:r>
      <w:bookmarkEnd w:id="34"/>
      <w:r w:rsidRPr="004246A0">
        <w:rPr>
          <w:rFonts w:cstheme="minorHAnsi"/>
          <w:b/>
          <w:bCs/>
          <w:sz w:val="28"/>
          <w:szCs w:val="28"/>
          <w:rtl/>
        </w:rPr>
        <w:t>:</w:t>
      </w:r>
      <w:r w:rsidRPr="004246A0">
        <w:rPr>
          <w:rFonts w:cstheme="minorHAnsi"/>
          <w:sz w:val="28"/>
          <w:szCs w:val="28"/>
          <w:rtl/>
        </w:rPr>
        <w:t xml:space="preserve"> כניסה לדף הבית שיכלול את התחנות הבאות: </w:t>
      </w:r>
    </w:p>
    <w:p w14:paraId="422432FE" w14:textId="77777777" w:rsidR="00DF29AB" w:rsidRPr="004246A0" w:rsidRDefault="00DF29AB" w:rsidP="00DF29AB">
      <w:pPr>
        <w:pStyle w:val="ae"/>
        <w:numPr>
          <w:ilvl w:val="0"/>
          <w:numId w:val="37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יצירת </w:t>
      </w:r>
      <w:r w:rsidRPr="004246A0">
        <w:rPr>
          <w:rFonts w:cstheme="minorHAnsi"/>
          <w:sz w:val="28"/>
          <w:szCs w:val="28"/>
        </w:rPr>
        <w:t>user</w:t>
      </w:r>
      <w:r w:rsidRPr="004246A0">
        <w:rPr>
          <w:rFonts w:cstheme="minorHAnsi"/>
          <w:sz w:val="28"/>
          <w:szCs w:val="28"/>
          <w:rtl/>
        </w:rPr>
        <w:t xml:space="preserve"> תלמיד/הורה/ מורה ונתינת הרשאות ייעודיות לכל </w:t>
      </w:r>
      <w:r w:rsidRPr="004246A0">
        <w:rPr>
          <w:rFonts w:cstheme="minorHAnsi"/>
          <w:sz w:val="28"/>
          <w:szCs w:val="28"/>
        </w:rPr>
        <w:t>user</w:t>
      </w:r>
      <w:r w:rsidRPr="004246A0">
        <w:rPr>
          <w:rFonts w:cstheme="minorHAnsi"/>
          <w:sz w:val="28"/>
          <w:szCs w:val="28"/>
          <w:rtl/>
        </w:rPr>
        <w:t>.</w:t>
      </w:r>
    </w:p>
    <w:p w14:paraId="01C51E02" w14:textId="77777777" w:rsidR="00DF29AB" w:rsidRPr="004246A0" w:rsidRDefault="00DF29AB" w:rsidP="00DF29AB">
      <w:pPr>
        <w:pStyle w:val="ae"/>
        <w:numPr>
          <w:ilvl w:val="0"/>
          <w:numId w:val="37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 xml:space="preserve">איפוס סיסמא. </w:t>
      </w:r>
    </w:p>
    <w:p w14:paraId="021CDD24" w14:textId="77777777" w:rsidR="00DF29AB" w:rsidRPr="004246A0" w:rsidRDefault="00DF29AB" w:rsidP="00DF29AB">
      <w:pPr>
        <w:pStyle w:val="ae"/>
        <w:numPr>
          <w:ilvl w:val="0"/>
          <w:numId w:val="37"/>
        </w:numPr>
        <w:spacing w:before="240"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הסרת תמונות מהגלריה.</w:t>
      </w:r>
    </w:p>
    <w:p w14:paraId="285C5A37" w14:textId="77777777" w:rsidR="00DF29AB" w:rsidRPr="004246A0" w:rsidRDefault="00DF29AB" w:rsidP="00DF29AB">
      <w:pPr>
        <w:pStyle w:val="ae"/>
        <w:numPr>
          <w:ilvl w:val="0"/>
          <w:numId w:val="38"/>
        </w:numPr>
        <w:spacing w:before="240"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אבטחה- סודיות המידע תהיה מינימלית.</w:t>
      </w:r>
    </w:p>
    <w:p w14:paraId="79FDB9ED" w14:textId="7124E6B4" w:rsidR="009B4018" w:rsidRPr="004246A0" w:rsidRDefault="07E62777" w:rsidP="07E62777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bookmarkStart w:id="35" w:name="_Toc510553744"/>
      <w:r w:rsidRPr="004246A0">
        <w:rPr>
          <w:rFonts w:asciiTheme="minorHAnsi" w:hAnsiTheme="minorHAnsi" w:cstheme="minorHAnsi"/>
          <w:sz w:val="28"/>
          <w:szCs w:val="28"/>
        </w:rPr>
        <w:t>5.</w:t>
      </w:r>
      <w:r w:rsidR="380E09B2" w:rsidRPr="004246A0">
        <w:rPr>
          <w:rFonts w:asciiTheme="minorHAnsi" w:hAnsiTheme="minorHAnsi" w:cstheme="minorHAnsi"/>
          <w:sz w:val="28"/>
          <w:szCs w:val="28"/>
        </w:rPr>
        <w:t xml:space="preserve">5 </w:t>
      </w:r>
      <w:r w:rsidR="380E09B2" w:rsidRPr="004246A0">
        <w:rPr>
          <w:rFonts w:asciiTheme="minorHAnsi" w:hAnsiTheme="minorHAnsi" w:cstheme="minorHAnsi"/>
          <w:sz w:val="28"/>
          <w:szCs w:val="28"/>
          <w:rtl/>
        </w:rPr>
        <w:t>דרישות</w:t>
      </w:r>
      <w:r w:rsidR="009B4018" w:rsidRPr="004246A0">
        <w:rPr>
          <w:rFonts w:asciiTheme="minorHAnsi" w:hAnsiTheme="minorHAnsi" w:cstheme="minorHAnsi"/>
          <w:sz w:val="28"/>
          <w:szCs w:val="28"/>
          <w:rtl/>
        </w:rPr>
        <w:t xml:space="preserve"> פונקציונאליות:</w:t>
      </w:r>
      <w:bookmarkEnd w:id="35"/>
    </w:p>
    <w:p w14:paraId="15D2BC60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אפליקציית </w:t>
      </w:r>
      <w:r w:rsidRPr="004246A0">
        <w:rPr>
          <w:rFonts w:cstheme="minorHAnsi"/>
          <w:sz w:val="28"/>
          <w:szCs w:val="28"/>
        </w:rPr>
        <w:t>web</w:t>
      </w:r>
      <w:r w:rsidRPr="004246A0">
        <w:rPr>
          <w:rFonts w:cstheme="minorHAnsi"/>
          <w:sz w:val="28"/>
          <w:szCs w:val="28"/>
          <w:rtl/>
        </w:rPr>
        <w:t>.</w:t>
      </w:r>
    </w:p>
    <w:p w14:paraId="50916B57" w14:textId="06E354BC" w:rsidR="009B4018" w:rsidRPr="004246A0" w:rsidRDefault="4DCC77B9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</w:rPr>
        <w:t xml:space="preserve">firebase </w:t>
      </w:r>
      <w:r w:rsidRPr="004246A0">
        <w:rPr>
          <w:rFonts w:cstheme="minorHAnsi"/>
          <w:sz w:val="28"/>
          <w:szCs w:val="28"/>
          <w:rtl/>
        </w:rPr>
        <w:t>עבור התקשרות עם שרת</w:t>
      </w:r>
      <w:r w:rsidRPr="004246A0">
        <w:rPr>
          <w:rFonts w:cstheme="minorHAnsi"/>
          <w:sz w:val="28"/>
          <w:szCs w:val="28"/>
        </w:rPr>
        <w:t>.</w:t>
      </w:r>
    </w:p>
    <w:p w14:paraId="75CFD8D8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תמיכה טכנית ממנהל הרשת.</w:t>
      </w:r>
    </w:p>
    <w:p w14:paraId="41BEDA6B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אתחול/כיבוי המערכת.</w:t>
      </w:r>
    </w:p>
    <w:p w14:paraId="51CE0FC4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תפעוליות - בחירת תחנה וכל האופציות הכלולות בה.</w:t>
      </w:r>
    </w:p>
    <w:p w14:paraId="693FA453" w14:textId="77777777" w:rsidR="009B4018" w:rsidRPr="004246A0" w:rsidRDefault="009B4018" w:rsidP="009B4018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</w:rPr>
      </w:pPr>
      <w:r w:rsidRPr="004246A0">
        <w:rPr>
          <w:rFonts w:cstheme="minorHAnsi"/>
          <w:sz w:val="28"/>
          <w:szCs w:val="28"/>
          <w:rtl/>
        </w:rPr>
        <w:t>קלט/פלט – הזנת ציונים, העלאת תמונות, חוות דעת, הודעות וחתימה דיגיטלית.</w:t>
      </w:r>
    </w:p>
    <w:p w14:paraId="498FE0FD" w14:textId="77777777" w:rsidR="00DF29AB" w:rsidRPr="004246A0" w:rsidRDefault="009B4018" w:rsidP="006F3FB0">
      <w:pPr>
        <w:pStyle w:val="ae"/>
        <w:numPr>
          <w:ilvl w:val="0"/>
          <w:numId w:val="39"/>
        </w:numPr>
        <w:spacing w:after="160" w:line="259" w:lineRule="auto"/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</w:rPr>
        <w:t>Open source</w:t>
      </w:r>
      <w:r w:rsidRPr="004246A0">
        <w:rPr>
          <w:rFonts w:cstheme="minorHAnsi"/>
          <w:sz w:val="28"/>
          <w:szCs w:val="28"/>
          <w:rtl/>
        </w:rPr>
        <w:t>.</w:t>
      </w:r>
    </w:p>
    <w:p w14:paraId="2FB725C6" w14:textId="7124E6B4" w:rsidR="00262572" w:rsidRPr="004246A0" w:rsidRDefault="380E09B2" w:rsidP="07E62777">
      <w:pPr>
        <w:pStyle w:val="2"/>
        <w:numPr>
          <w:ilvl w:val="1"/>
          <w:numId w:val="0"/>
        </w:numPr>
        <w:rPr>
          <w:rFonts w:asciiTheme="minorHAnsi" w:hAnsiTheme="minorHAnsi" w:cstheme="minorHAnsi"/>
          <w:sz w:val="28"/>
          <w:szCs w:val="28"/>
          <w:rtl/>
        </w:rPr>
      </w:pPr>
      <w:bookmarkStart w:id="36" w:name="_Toc510553745"/>
      <w:r w:rsidRPr="004246A0">
        <w:rPr>
          <w:rFonts w:asciiTheme="minorHAnsi" w:hAnsiTheme="minorHAnsi" w:cstheme="minorHAnsi"/>
          <w:sz w:val="28"/>
          <w:szCs w:val="28"/>
        </w:rPr>
        <w:t xml:space="preserve">5.6 </w:t>
      </w:r>
      <w:r w:rsidR="00262572" w:rsidRPr="004246A0">
        <w:rPr>
          <w:rFonts w:asciiTheme="minorHAnsi" w:hAnsiTheme="minorHAnsi" w:cstheme="minorHAnsi"/>
          <w:sz w:val="28"/>
          <w:szCs w:val="28"/>
          <w:rtl/>
        </w:rPr>
        <w:t>ממשק משתמש – אב טיפוס</w:t>
      </w:r>
      <w:bookmarkEnd w:id="36"/>
    </w:p>
    <w:p w14:paraId="2030EAEF" w14:textId="77777777" w:rsidR="004619B1" w:rsidRPr="004246A0" w:rsidRDefault="004619B1" w:rsidP="004619B1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קישור לאב טיפוס:</w:t>
      </w:r>
    </w:p>
    <w:p w14:paraId="2E54DE33" w14:textId="67A97355" w:rsidR="3BD72532" w:rsidRPr="004246A0" w:rsidRDefault="00352741" w:rsidP="3BD72532">
      <w:pPr>
        <w:rPr>
          <w:rFonts w:eastAsia="Calibri" w:cstheme="minorHAnsi"/>
          <w:sz w:val="28"/>
          <w:szCs w:val="28"/>
        </w:rPr>
      </w:pPr>
      <w:hyperlink r:id="rId16">
        <w:r w:rsidR="3BD72532" w:rsidRPr="004246A0">
          <w:rPr>
            <w:rStyle w:val="Hyperlink"/>
            <w:rFonts w:eastAsia="Calibri" w:cstheme="minorHAnsi"/>
            <w:sz w:val="28"/>
            <w:szCs w:val="28"/>
          </w:rPr>
          <w:t>https://github.com/esty6u/STORY-OF-LIFE/blob/master/--1.xlsx</w:t>
        </w:r>
      </w:hyperlink>
    </w:p>
    <w:p w14:paraId="28FB63D4" w14:textId="7761B78A" w:rsidR="004619B1" w:rsidRPr="004246A0" w:rsidRDefault="00E9151E" w:rsidP="004619B1">
      <w:pPr>
        <w:rPr>
          <w:rFonts w:cstheme="minorHAnsi"/>
          <w:b/>
          <w:bCs/>
          <w:sz w:val="28"/>
          <w:szCs w:val="28"/>
          <w:u w:val="single"/>
          <w:rtl/>
        </w:rPr>
      </w:pPr>
      <w:r w:rsidRPr="004246A0">
        <w:rPr>
          <w:rFonts w:cstheme="min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ACB195F" wp14:editId="37D67557">
                <wp:simplePos x="0" y="0"/>
                <wp:positionH relativeFrom="column">
                  <wp:posOffset>-1009650</wp:posOffset>
                </wp:positionH>
                <wp:positionV relativeFrom="paragraph">
                  <wp:posOffset>279400</wp:posOffset>
                </wp:positionV>
                <wp:extent cx="7146925" cy="5196840"/>
                <wp:effectExtent l="0" t="0" r="0" b="3810"/>
                <wp:wrapNone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6925" cy="5196840"/>
                          <a:chOff x="0" y="0"/>
                          <a:chExt cx="7146925" cy="5196840"/>
                        </a:xfrm>
                      </wpg:grpSpPr>
                      <pic:pic xmlns:pic="http://schemas.openxmlformats.org/drawingml/2006/picture">
                        <pic:nvPicPr>
                          <pic:cNvPr id="711834119" name="picture" descr="C:\Users\HP\AppData\Local\Microsoft\Windows\INetCache\Content.Word\דיאגרמה 1.jpe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6925" cy="519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מלבן: פינות מעוגלות 4"/>
                        <wps:cNvSpPr/>
                        <wps:spPr>
                          <a:xfrm>
                            <a:off x="3905250" y="3276600"/>
                            <a:ext cx="72000" cy="144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C8828" id="קבוצה 5" o:spid="_x0000_s1026" style="position:absolute;left:0;text-align:left;margin-left:-79.5pt;margin-top:22pt;width:562.75pt;height:409.2pt;z-index:251661824" coordsize="71469,519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EREAREQBERAEREAREQBERAEREAREQBERAEREARE&#10;QBERAEREAREQBERAEREAREQBERAEREAREQBERAEREAREQBERAEREAREQBERAEREAREQBERAEREAR&#10;EQBERAEREAREQBERAEREAREQBERAEREAREQBERAEREAREQBERAEREAREQBERA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">
                <v:shape id="picture" o:spid="_x0000_s1027" type="#_x0000_t75" style="position:absolute;width:71469;height:5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">
                  <v:imagedata r:id="rId18" o:title="דיאגרמה 1"/>
                </v:shape>
                <v:roundrect id="מלבן: פינות מעוגלות 4" o:spid="_x0000_s1028" style="position:absolute;left:39052;top:32766;width:720;height:1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" fillcolor="white [3212]" stroked="f" strokeweight="2pt"/>
              </v:group>
            </w:pict>
          </mc:Fallback>
        </mc:AlternateContent>
      </w:r>
      <w:r w:rsidR="004619B1" w:rsidRPr="004246A0">
        <w:rPr>
          <w:rFonts w:cstheme="minorHAnsi"/>
          <w:b/>
          <w:bCs/>
          <w:sz w:val="28"/>
          <w:szCs w:val="28"/>
          <w:u w:val="single"/>
          <w:rtl/>
        </w:rPr>
        <w:t>דיאגרמות:</w:t>
      </w:r>
    </w:p>
    <w:p w14:paraId="4F317569" w14:textId="24A7D0DC" w:rsidR="004619B1" w:rsidRPr="004246A0" w:rsidRDefault="004619B1" w:rsidP="004619B1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1.</w:t>
      </w:r>
    </w:p>
    <w:p w14:paraId="37721C3B" w14:textId="77777777" w:rsidR="004619B1" w:rsidRPr="004246A0" w:rsidRDefault="004619B1" w:rsidP="004619B1">
      <w:pPr>
        <w:rPr>
          <w:rFonts w:cstheme="minorHAnsi"/>
          <w:sz w:val="28"/>
          <w:szCs w:val="28"/>
          <w:rtl/>
        </w:rPr>
      </w:pPr>
    </w:p>
    <w:p w14:paraId="2FB1CA2B" w14:textId="20E47FF3" w:rsidR="004619B1" w:rsidRPr="004246A0" w:rsidRDefault="004619B1" w:rsidP="004619B1">
      <w:p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4656" behindDoc="1" locked="0" layoutInCell="1" allowOverlap="1" wp14:anchorId="15B39AFD" wp14:editId="791AEC47">
            <wp:simplePos x="0" y="0"/>
            <wp:positionH relativeFrom="column">
              <wp:posOffset>7620</wp:posOffset>
            </wp:positionH>
            <wp:positionV relativeFrom="paragraph">
              <wp:posOffset>312420</wp:posOffset>
            </wp:positionV>
            <wp:extent cx="5638800" cy="3665220"/>
            <wp:effectExtent l="0" t="0" r="0" b="0"/>
            <wp:wrapSquare wrapText="bothSides"/>
            <wp:docPr id="3" name="תמונה 3" descr="C:\Users\HP\AppData\Local\Microsoft\Windows\INetCache\Content.Word\דיאגרמה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דיאגרמה 2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6A0">
        <w:rPr>
          <w:rFonts w:cstheme="minorHAnsi"/>
          <w:sz w:val="28"/>
          <w:szCs w:val="28"/>
          <w:rtl/>
        </w:rPr>
        <w:t>2.</w:t>
      </w:r>
    </w:p>
    <w:p w14:paraId="52A59914" w14:textId="77777777" w:rsidR="004619B1" w:rsidRPr="004246A0" w:rsidRDefault="004619B1" w:rsidP="004619B1">
      <w:pPr>
        <w:rPr>
          <w:rFonts w:cstheme="minorHAnsi"/>
          <w:sz w:val="28"/>
          <w:szCs w:val="28"/>
          <w:rtl/>
        </w:rPr>
      </w:pPr>
    </w:p>
    <w:p w14:paraId="35EE7CB7" w14:textId="42B16495" w:rsidR="00FF5922" w:rsidRPr="004246A0" w:rsidRDefault="484BA054" w:rsidP="484BA054">
      <w:pPr>
        <w:pStyle w:val="1"/>
        <w:ind w:hanging="357"/>
        <w:rPr>
          <w:rFonts w:asciiTheme="minorHAnsi" w:hAnsiTheme="minorHAnsi" w:cstheme="minorHAnsi"/>
          <w:rtl/>
        </w:rPr>
      </w:pPr>
      <w:bookmarkStart w:id="37" w:name="_Toc510553746"/>
      <w:bookmarkStart w:id="38" w:name="_Toc275493967"/>
      <w:r w:rsidRPr="004246A0">
        <w:rPr>
          <w:rFonts w:asciiTheme="minorHAnsi" w:hAnsiTheme="minorHAnsi" w:cstheme="minorHAnsi"/>
          <w:noProof/>
        </w:rPr>
        <w:t xml:space="preserve">5.7 </w:t>
      </w:r>
      <w:r w:rsidR="00FF5922" w:rsidRPr="004246A0">
        <w:rPr>
          <w:rFonts w:asciiTheme="minorHAnsi" w:hAnsiTheme="minorHAnsi" w:cstheme="minorHAnsi"/>
          <w:rtl/>
        </w:rPr>
        <w:t>רשימת דרישות לבירור נוסף</w:t>
      </w:r>
      <w:bookmarkEnd w:id="37"/>
    </w:p>
    <w:p w14:paraId="19335A44" w14:textId="77777777" w:rsidR="00DF29AB" w:rsidRPr="004246A0" w:rsidRDefault="00DF29AB" w:rsidP="00DF29AB">
      <w:pPr>
        <w:pStyle w:val="ae"/>
        <w:numPr>
          <w:ilvl w:val="0"/>
          <w:numId w:val="27"/>
        </w:num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מכמה ספרות תהיה מורכבת הסיסמא והאם היא תכלול גם תווים?</w:t>
      </w:r>
    </w:p>
    <w:p w14:paraId="621A97C0" w14:textId="1B3EA011" w:rsidR="00DF29AB" w:rsidRPr="004246A0" w:rsidRDefault="00DF29AB" w:rsidP="00DF29AB">
      <w:pPr>
        <w:pStyle w:val="ae"/>
        <w:numPr>
          <w:ilvl w:val="0"/>
          <w:numId w:val="27"/>
        </w:numPr>
        <w:rPr>
          <w:rFonts w:cstheme="minorHAnsi"/>
          <w:color w:val="FF0000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האם המשתמש יכניס בנוסף לשם משתמש וסיסמא גם ת.ז.?</w:t>
      </w:r>
      <w:r w:rsidR="139AB1E9" w:rsidRPr="004246A0">
        <w:rPr>
          <w:rFonts w:cstheme="minorHAnsi"/>
          <w:sz w:val="28"/>
          <w:szCs w:val="28"/>
          <w:rtl/>
        </w:rPr>
        <w:t xml:space="preserve"> </w:t>
      </w:r>
      <w:r w:rsidR="139AB1E9" w:rsidRPr="004246A0">
        <w:rPr>
          <w:rFonts w:cstheme="minorHAnsi"/>
          <w:color w:val="FF0000"/>
          <w:sz w:val="28"/>
          <w:szCs w:val="28"/>
          <w:rtl/>
        </w:rPr>
        <w:t>ללא תעודת זהות</w:t>
      </w:r>
      <w:r w:rsidR="21F1A994" w:rsidRPr="004246A0">
        <w:rPr>
          <w:rFonts w:cstheme="minorHAnsi"/>
          <w:color w:val="FF0000"/>
          <w:sz w:val="28"/>
          <w:szCs w:val="28"/>
        </w:rPr>
        <w:t>!</w:t>
      </w:r>
    </w:p>
    <w:p w14:paraId="313C91AB" w14:textId="0AEAC73E" w:rsidR="00057055" w:rsidRPr="004246A0" w:rsidRDefault="00DF29AB" w:rsidP="00057055">
      <w:pPr>
        <w:pStyle w:val="ae"/>
        <w:numPr>
          <w:ilvl w:val="0"/>
          <w:numId w:val="27"/>
        </w:numPr>
        <w:rPr>
          <w:rFonts w:cstheme="minorHAnsi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>האם תהיה אפשרות לשינוי בחירת מקצועות</w:t>
      </w:r>
      <w:r w:rsidR="130E1392" w:rsidRPr="004246A0">
        <w:rPr>
          <w:rFonts w:cstheme="minorHAnsi"/>
          <w:sz w:val="28"/>
          <w:szCs w:val="28"/>
          <w:rtl/>
        </w:rPr>
        <w:t xml:space="preserve"> ע"י התלמיד?</w:t>
      </w:r>
      <w:r w:rsidRPr="004246A0">
        <w:rPr>
          <w:rFonts w:cstheme="minorHAnsi"/>
          <w:sz w:val="28"/>
          <w:szCs w:val="28"/>
          <w:rtl/>
        </w:rPr>
        <w:t xml:space="preserve"> אם כן, יהיה תאריך סופי לשינויים?</w:t>
      </w:r>
      <w:r w:rsidR="2406A94D" w:rsidRPr="004246A0">
        <w:rPr>
          <w:rFonts w:cstheme="minorHAnsi"/>
          <w:sz w:val="28"/>
          <w:szCs w:val="28"/>
          <w:rtl/>
        </w:rPr>
        <w:t xml:space="preserve"> </w:t>
      </w:r>
      <w:r w:rsidR="2406A94D" w:rsidRPr="004246A0">
        <w:rPr>
          <w:rFonts w:cstheme="minorHAnsi"/>
          <w:color w:val="FF0000"/>
          <w:sz w:val="28"/>
          <w:szCs w:val="28"/>
          <w:rtl/>
        </w:rPr>
        <w:t>לא</w:t>
      </w:r>
    </w:p>
    <w:p w14:paraId="56D33FA7" w14:textId="7AAFEA36" w:rsidR="130E1392" w:rsidRPr="004246A0" w:rsidRDefault="130E1392" w:rsidP="130E1392">
      <w:pPr>
        <w:pStyle w:val="ae"/>
        <w:numPr>
          <w:ilvl w:val="0"/>
          <w:numId w:val="27"/>
        </w:numPr>
        <w:rPr>
          <w:rFonts w:cstheme="minorHAnsi"/>
          <w:color w:val="FF0000"/>
          <w:sz w:val="28"/>
          <w:szCs w:val="28"/>
          <w:rtl/>
        </w:rPr>
      </w:pPr>
      <w:r w:rsidRPr="004246A0">
        <w:rPr>
          <w:rFonts w:cstheme="minorHAnsi"/>
          <w:sz w:val="28"/>
          <w:szCs w:val="28"/>
          <w:rtl/>
        </w:rPr>
        <w:t xml:space="preserve">האם תהיה אפשרות לשינוי בחירת מקצועות ע"י המורה? אם כן, יהיה תאריך סופי לשינויים? </w:t>
      </w:r>
      <w:r w:rsidRPr="004246A0">
        <w:rPr>
          <w:rFonts w:cstheme="minorHAnsi"/>
          <w:color w:val="FF0000"/>
          <w:sz w:val="28"/>
          <w:szCs w:val="28"/>
          <w:rtl/>
        </w:rPr>
        <w:t>חובה שיהיה ניתן לשנות</w:t>
      </w:r>
      <w:r w:rsidRPr="004246A0">
        <w:rPr>
          <w:rFonts w:cstheme="minorHAnsi"/>
          <w:color w:val="FF0000"/>
          <w:sz w:val="28"/>
          <w:szCs w:val="28"/>
        </w:rPr>
        <w:t>!</w:t>
      </w:r>
    </w:p>
    <w:p w14:paraId="712A7E5C" w14:textId="6AE3B7D0" w:rsidR="130E1392" w:rsidRPr="004246A0" w:rsidRDefault="130E1392" w:rsidP="130E1392">
      <w:pPr>
        <w:ind w:left="360"/>
        <w:rPr>
          <w:rFonts w:cstheme="minorHAnsi"/>
          <w:color w:val="FF0000"/>
          <w:sz w:val="28"/>
          <w:szCs w:val="28"/>
          <w:rtl/>
        </w:rPr>
      </w:pPr>
    </w:p>
    <w:p w14:paraId="7BAD1CB1" w14:textId="77777777" w:rsidR="00DF29AB" w:rsidRPr="004246A0" w:rsidRDefault="00DF29AB" w:rsidP="00DF29AB">
      <w:pPr>
        <w:rPr>
          <w:rFonts w:cstheme="minorHAnsi"/>
          <w:sz w:val="28"/>
          <w:szCs w:val="28"/>
          <w:rtl/>
        </w:rPr>
      </w:pPr>
    </w:p>
    <w:bookmarkEnd w:id="38"/>
    <w:p w14:paraId="3B32AEC2" w14:textId="77777777" w:rsidR="005954D8" w:rsidRPr="004246A0" w:rsidRDefault="005954D8" w:rsidP="009B4018">
      <w:pPr>
        <w:bidi w:val="0"/>
        <w:rPr>
          <w:rFonts w:eastAsiaTheme="majorEastAsia" w:cstheme="minorHAnsi"/>
          <w:noProof/>
          <w:color w:val="17365D" w:themeColor="text2" w:themeShade="BF"/>
          <w:spacing w:val="5"/>
          <w:kern w:val="28"/>
          <w:sz w:val="28"/>
          <w:szCs w:val="28"/>
        </w:rPr>
      </w:pPr>
    </w:p>
    <w:sectPr w:rsidR="005954D8" w:rsidRPr="004246A0" w:rsidSect="00820AC7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FED2F" w14:textId="77777777" w:rsidR="00352741" w:rsidRDefault="00352741" w:rsidP="00ED54C8">
      <w:pPr>
        <w:spacing w:after="0" w:line="240" w:lineRule="auto"/>
      </w:pPr>
      <w:r>
        <w:separator/>
      </w:r>
    </w:p>
  </w:endnote>
  <w:endnote w:type="continuationSeparator" w:id="0">
    <w:p w14:paraId="4B8E07FD" w14:textId="77777777" w:rsidR="00352741" w:rsidRDefault="00352741" w:rsidP="00ED54C8">
      <w:pPr>
        <w:spacing w:after="0" w:line="240" w:lineRule="auto"/>
      </w:pPr>
      <w:r>
        <w:continuationSeparator/>
      </w:r>
    </w:p>
  </w:endnote>
  <w:endnote w:type="continuationNotice" w:id="1">
    <w:p w14:paraId="6B8B954F" w14:textId="77777777" w:rsidR="00352741" w:rsidRDefault="003527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14:paraId="0BDBCACA" w14:textId="77777777" w:rsidR="001130AF" w:rsidRDefault="001130AF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BF0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09FF5C70" w14:textId="77777777" w:rsidR="001130AF" w:rsidRDefault="001130A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F4352" w14:textId="77777777" w:rsidR="00352741" w:rsidRDefault="00352741" w:rsidP="00ED54C8">
      <w:pPr>
        <w:spacing w:after="0" w:line="240" w:lineRule="auto"/>
      </w:pPr>
      <w:r>
        <w:separator/>
      </w:r>
    </w:p>
  </w:footnote>
  <w:footnote w:type="continuationSeparator" w:id="0">
    <w:p w14:paraId="5BD9A9AA" w14:textId="77777777" w:rsidR="00352741" w:rsidRDefault="00352741" w:rsidP="00ED54C8">
      <w:pPr>
        <w:spacing w:after="0" w:line="240" w:lineRule="auto"/>
      </w:pPr>
      <w:r>
        <w:continuationSeparator/>
      </w:r>
    </w:p>
  </w:footnote>
  <w:footnote w:type="continuationNotice" w:id="1">
    <w:p w14:paraId="0FDB8DF2" w14:textId="77777777" w:rsidR="00352741" w:rsidRDefault="003527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A506A" w14:textId="77777777" w:rsidR="001130AF" w:rsidRDefault="001130AF" w:rsidP="00D47764">
    <w:pPr>
      <w:pStyle w:val="a9"/>
      <w:jc w:val="center"/>
    </w:pPr>
    <w:r>
      <w:rPr>
        <w:rStyle w:val="Char"/>
        <w:rFonts w:hint="cs"/>
      </w:rPr>
      <w:t>ORT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style="width:26pt;height:26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56F6"/>
    <w:multiLevelType w:val="hybridMultilevel"/>
    <w:tmpl w:val="FFFFFFFF"/>
    <w:lvl w:ilvl="0" w:tplc="B2E23080">
      <w:start w:val="1"/>
      <w:numFmt w:val="decimal"/>
      <w:lvlText w:val="%1."/>
      <w:lvlJc w:val="left"/>
      <w:pPr>
        <w:ind w:left="720" w:hanging="360"/>
      </w:pPr>
    </w:lvl>
    <w:lvl w:ilvl="1" w:tplc="22AC76D0">
      <w:start w:val="1"/>
      <w:numFmt w:val="lowerLetter"/>
      <w:lvlText w:val="%2."/>
      <w:lvlJc w:val="left"/>
      <w:pPr>
        <w:ind w:left="1440" w:hanging="360"/>
      </w:pPr>
    </w:lvl>
    <w:lvl w:ilvl="2" w:tplc="8DA8D5DE">
      <w:start w:val="1"/>
      <w:numFmt w:val="lowerRoman"/>
      <w:lvlText w:val="%3."/>
      <w:lvlJc w:val="right"/>
      <w:pPr>
        <w:ind w:left="2160" w:hanging="180"/>
      </w:pPr>
    </w:lvl>
    <w:lvl w:ilvl="3" w:tplc="4B345CC8">
      <w:start w:val="1"/>
      <w:numFmt w:val="decimal"/>
      <w:lvlText w:val="%4."/>
      <w:lvlJc w:val="left"/>
      <w:pPr>
        <w:ind w:left="2880" w:hanging="360"/>
      </w:pPr>
    </w:lvl>
    <w:lvl w:ilvl="4" w:tplc="BAB0A2EA">
      <w:start w:val="1"/>
      <w:numFmt w:val="lowerLetter"/>
      <w:lvlText w:val="%5."/>
      <w:lvlJc w:val="left"/>
      <w:pPr>
        <w:ind w:left="3600" w:hanging="360"/>
      </w:pPr>
    </w:lvl>
    <w:lvl w:ilvl="5" w:tplc="87343AEE">
      <w:start w:val="1"/>
      <w:numFmt w:val="lowerRoman"/>
      <w:lvlText w:val="%6."/>
      <w:lvlJc w:val="right"/>
      <w:pPr>
        <w:ind w:left="4320" w:hanging="180"/>
      </w:pPr>
    </w:lvl>
    <w:lvl w:ilvl="6" w:tplc="2286B844">
      <w:start w:val="1"/>
      <w:numFmt w:val="decimal"/>
      <w:lvlText w:val="%7."/>
      <w:lvlJc w:val="left"/>
      <w:pPr>
        <w:ind w:left="5040" w:hanging="360"/>
      </w:pPr>
    </w:lvl>
    <w:lvl w:ilvl="7" w:tplc="AB4CF54E">
      <w:start w:val="1"/>
      <w:numFmt w:val="lowerLetter"/>
      <w:lvlText w:val="%8."/>
      <w:lvlJc w:val="left"/>
      <w:pPr>
        <w:ind w:left="5760" w:hanging="360"/>
      </w:pPr>
    </w:lvl>
    <w:lvl w:ilvl="8" w:tplc="45A074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6363"/>
    <w:multiLevelType w:val="hybridMultilevel"/>
    <w:tmpl w:val="5FF0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1AED"/>
    <w:multiLevelType w:val="hybridMultilevel"/>
    <w:tmpl w:val="5DC23F4E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5" w15:restartNumberingAfterBreak="0">
    <w:nsid w:val="156D1D8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A54783"/>
    <w:multiLevelType w:val="hybridMultilevel"/>
    <w:tmpl w:val="5DA04686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7" w15:restartNumberingAfterBreak="0">
    <w:nsid w:val="17F00AEB"/>
    <w:multiLevelType w:val="hybridMultilevel"/>
    <w:tmpl w:val="3AB23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877C3"/>
    <w:multiLevelType w:val="hybridMultilevel"/>
    <w:tmpl w:val="A5B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D4085"/>
    <w:multiLevelType w:val="hybridMultilevel"/>
    <w:tmpl w:val="F4DE7604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AD5676"/>
    <w:multiLevelType w:val="hybridMultilevel"/>
    <w:tmpl w:val="5B4C0734"/>
    <w:lvl w:ilvl="0" w:tplc="B9E61F66">
      <w:start w:val="1"/>
      <w:numFmt w:val="decimal"/>
      <w:lvlText w:val="%1."/>
      <w:lvlJc w:val="left"/>
      <w:pPr>
        <w:ind w:left="360" w:hanging="360"/>
      </w:pPr>
    </w:lvl>
    <w:lvl w:ilvl="1" w:tplc="EC306AC8">
      <w:start w:val="1"/>
      <w:numFmt w:val="lowerLetter"/>
      <w:lvlText w:val="%2."/>
      <w:lvlJc w:val="left"/>
      <w:pPr>
        <w:ind w:left="1080" w:hanging="360"/>
      </w:pPr>
    </w:lvl>
    <w:lvl w:ilvl="2" w:tplc="0964BBF4">
      <w:start w:val="1"/>
      <w:numFmt w:val="lowerRoman"/>
      <w:lvlText w:val="%3."/>
      <w:lvlJc w:val="right"/>
      <w:pPr>
        <w:ind w:left="1800" w:hanging="180"/>
      </w:pPr>
    </w:lvl>
    <w:lvl w:ilvl="3" w:tplc="0E4E4C44">
      <w:start w:val="1"/>
      <w:numFmt w:val="decimal"/>
      <w:lvlText w:val="%4."/>
      <w:lvlJc w:val="left"/>
      <w:pPr>
        <w:ind w:left="2520" w:hanging="360"/>
      </w:pPr>
    </w:lvl>
    <w:lvl w:ilvl="4" w:tplc="5DA4F098">
      <w:start w:val="1"/>
      <w:numFmt w:val="lowerLetter"/>
      <w:lvlText w:val="%5."/>
      <w:lvlJc w:val="left"/>
      <w:pPr>
        <w:ind w:left="3240" w:hanging="360"/>
      </w:pPr>
    </w:lvl>
    <w:lvl w:ilvl="5" w:tplc="9516D9DA">
      <w:start w:val="1"/>
      <w:numFmt w:val="lowerRoman"/>
      <w:lvlText w:val="%6."/>
      <w:lvlJc w:val="right"/>
      <w:pPr>
        <w:ind w:left="3960" w:hanging="180"/>
      </w:pPr>
    </w:lvl>
    <w:lvl w:ilvl="6" w:tplc="266A2704">
      <w:start w:val="1"/>
      <w:numFmt w:val="decimal"/>
      <w:lvlText w:val="%7."/>
      <w:lvlJc w:val="left"/>
      <w:pPr>
        <w:ind w:left="4680" w:hanging="360"/>
      </w:pPr>
    </w:lvl>
    <w:lvl w:ilvl="7" w:tplc="100C2104">
      <w:start w:val="1"/>
      <w:numFmt w:val="lowerLetter"/>
      <w:lvlText w:val="%8."/>
      <w:lvlJc w:val="left"/>
      <w:pPr>
        <w:ind w:left="5400" w:hanging="360"/>
      </w:pPr>
    </w:lvl>
    <w:lvl w:ilvl="8" w:tplc="E050E29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C45AA5"/>
    <w:multiLevelType w:val="hybridMultilevel"/>
    <w:tmpl w:val="9388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63209"/>
    <w:multiLevelType w:val="hybridMultilevel"/>
    <w:tmpl w:val="95685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BAF2BA1"/>
    <w:multiLevelType w:val="hybridMultilevel"/>
    <w:tmpl w:val="4EFA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3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FAA75D2"/>
    <w:multiLevelType w:val="hybridMultilevel"/>
    <w:tmpl w:val="DBF83822"/>
    <w:lvl w:ilvl="0" w:tplc="9DF2E0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91A4B"/>
    <w:multiLevelType w:val="hybridMultilevel"/>
    <w:tmpl w:val="BA68BDBE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6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401329"/>
    <w:multiLevelType w:val="hybridMultilevel"/>
    <w:tmpl w:val="4088030C"/>
    <w:lvl w:ilvl="0" w:tplc="BA389F20">
      <w:start w:val="1"/>
      <w:numFmt w:val="hebrew1"/>
      <w:lvlText w:val="%1."/>
      <w:lvlJc w:val="left"/>
      <w:pPr>
        <w:ind w:left="1284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8" w15:restartNumberingAfterBreak="0">
    <w:nsid w:val="6D6F1026"/>
    <w:multiLevelType w:val="hybridMultilevel"/>
    <w:tmpl w:val="68AC17E6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9" w15:restartNumberingAfterBreak="0">
    <w:nsid w:val="712572AD"/>
    <w:multiLevelType w:val="hybridMultilevel"/>
    <w:tmpl w:val="704E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B6FBE"/>
    <w:multiLevelType w:val="hybridMultilevel"/>
    <w:tmpl w:val="DC043424"/>
    <w:lvl w:ilvl="0" w:tplc="31DC4B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9F78C7"/>
    <w:multiLevelType w:val="hybridMultilevel"/>
    <w:tmpl w:val="4EFA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71F27"/>
    <w:multiLevelType w:val="hybridMultilevel"/>
    <w:tmpl w:val="496E7F12"/>
    <w:lvl w:ilvl="0" w:tplc="1360A0AA">
      <w:start w:val="1"/>
      <w:numFmt w:val="hebrew1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8"/>
  </w:num>
  <w:num w:numId="3">
    <w:abstractNumId w:val="19"/>
  </w:num>
  <w:num w:numId="4">
    <w:abstractNumId w:val="36"/>
  </w:num>
  <w:num w:numId="5">
    <w:abstractNumId w:val="24"/>
  </w:num>
  <w:num w:numId="6">
    <w:abstractNumId w:val="5"/>
  </w:num>
  <w:num w:numId="7">
    <w:abstractNumId w:val="3"/>
  </w:num>
  <w:num w:numId="8">
    <w:abstractNumId w:val="10"/>
  </w:num>
  <w:num w:numId="9">
    <w:abstractNumId w:val="33"/>
  </w:num>
  <w:num w:numId="10">
    <w:abstractNumId w:val="37"/>
  </w:num>
  <w:num w:numId="11">
    <w:abstractNumId w:val="15"/>
  </w:num>
  <w:num w:numId="12">
    <w:abstractNumId w:val="32"/>
  </w:num>
  <w:num w:numId="13">
    <w:abstractNumId w:val="20"/>
  </w:num>
  <w:num w:numId="14">
    <w:abstractNumId w:val="14"/>
  </w:num>
  <w:num w:numId="15">
    <w:abstractNumId w:val="0"/>
  </w:num>
  <w:num w:numId="16">
    <w:abstractNumId w:val="23"/>
  </w:num>
  <w:num w:numId="17">
    <w:abstractNumId w:val="11"/>
  </w:num>
  <w:num w:numId="18">
    <w:abstractNumId w:val="18"/>
  </w:num>
  <w:num w:numId="19">
    <w:abstractNumId w:val="20"/>
  </w:num>
  <w:num w:numId="20">
    <w:abstractNumId w:val="20"/>
  </w:num>
  <w:num w:numId="21">
    <w:abstractNumId w:val="20"/>
  </w:num>
  <w:num w:numId="22">
    <w:abstractNumId w:val="26"/>
  </w:num>
  <w:num w:numId="23">
    <w:abstractNumId w:val="20"/>
  </w:num>
  <w:num w:numId="24">
    <w:abstractNumId w:val="34"/>
  </w:num>
  <w:num w:numId="25">
    <w:abstractNumId w:val="7"/>
  </w:num>
  <w:num w:numId="26">
    <w:abstractNumId w:val="2"/>
  </w:num>
  <w:num w:numId="27">
    <w:abstractNumId w:val="29"/>
  </w:num>
  <w:num w:numId="28">
    <w:abstractNumId w:val="13"/>
  </w:num>
  <w:num w:numId="29">
    <w:abstractNumId w:val="27"/>
  </w:num>
  <w:num w:numId="30">
    <w:abstractNumId w:val="6"/>
  </w:num>
  <w:num w:numId="31">
    <w:abstractNumId w:val="28"/>
  </w:num>
  <w:num w:numId="32">
    <w:abstractNumId w:val="25"/>
  </w:num>
  <w:num w:numId="33">
    <w:abstractNumId w:val="4"/>
  </w:num>
  <w:num w:numId="34">
    <w:abstractNumId w:val="30"/>
  </w:num>
  <w:num w:numId="35">
    <w:abstractNumId w:val="21"/>
  </w:num>
  <w:num w:numId="36">
    <w:abstractNumId w:val="16"/>
  </w:num>
  <w:num w:numId="37">
    <w:abstractNumId w:val="35"/>
  </w:num>
  <w:num w:numId="38">
    <w:abstractNumId w:val="9"/>
  </w:num>
  <w:num w:numId="39">
    <w:abstractNumId w:val="8"/>
  </w:num>
  <w:num w:numId="40">
    <w:abstractNumId w:val="20"/>
    <w:lvlOverride w:ilvl="0">
      <w:startOverride w:val="2"/>
    </w:lvlOverride>
    <w:lvlOverride w:ilvl="1">
      <w:startOverride w:val="1"/>
    </w:lvlOverride>
  </w:num>
  <w:num w:numId="41">
    <w:abstractNumId w:val="17"/>
  </w:num>
  <w:num w:numId="42">
    <w:abstractNumId w:val="31"/>
  </w:num>
  <w:num w:numId="43">
    <w:abstractNumId w:val="1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23"/>
    <w:rsid w:val="00000635"/>
    <w:rsid w:val="00003823"/>
    <w:rsid w:val="00004272"/>
    <w:rsid w:val="00007B7D"/>
    <w:rsid w:val="00017E0C"/>
    <w:rsid w:val="0002366D"/>
    <w:rsid w:val="00025D37"/>
    <w:rsid w:val="00026D07"/>
    <w:rsid w:val="00027EA6"/>
    <w:rsid w:val="00032E93"/>
    <w:rsid w:val="00040EC1"/>
    <w:rsid w:val="00041271"/>
    <w:rsid w:val="000422AB"/>
    <w:rsid w:val="000433BE"/>
    <w:rsid w:val="0004417B"/>
    <w:rsid w:val="00050813"/>
    <w:rsid w:val="00050EEF"/>
    <w:rsid w:val="00055EC8"/>
    <w:rsid w:val="00057055"/>
    <w:rsid w:val="00057693"/>
    <w:rsid w:val="00072114"/>
    <w:rsid w:val="00072C9B"/>
    <w:rsid w:val="00073019"/>
    <w:rsid w:val="00074382"/>
    <w:rsid w:val="00080D9A"/>
    <w:rsid w:val="00081204"/>
    <w:rsid w:val="00081EAF"/>
    <w:rsid w:val="00083414"/>
    <w:rsid w:val="00083950"/>
    <w:rsid w:val="000859EA"/>
    <w:rsid w:val="00090186"/>
    <w:rsid w:val="00094375"/>
    <w:rsid w:val="000957B8"/>
    <w:rsid w:val="000A0D90"/>
    <w:rsid w:val="000B07A9"/>
    <w:rsid w:val="000B3A18"/>
    <w:rsid w:val="000B3BFB"/>
    <w:rsid w:val="000B3EDD"/>
    <w:rsid w:val="000B54D2"/>
    <w:rsid w:val="000B66A5"/>
    <w:rsid w:val="000C4386"/>
    <w:rsid w:val="000C487F"/>
    <w:rsid w:val="000C502E"/>
    <w:rsid w:val="000C79D4"/>
    <w:rsid w:val="000C7F39"/>
    <w:rsid w:val="000D26EA"/>
    <w:rsid w:val="000D38B2"/>
    <w:rsid w:val="000D3989"/>
    <w:rsid w:val="000D51A4"/>
    <w:rsid w:val="000D6604"/>
    <w:rsid w:val="000E7FE7"/>
    <w:rsid w:val="001021CF"/>
    <w:rsid w:val="001026C3"/>
    <w:rsid w:val="001051F7"/>
    <w:rsid w:val="001061A2"/>
    <w:rsid w:val="001130AF"/>
    <w:rsid w:val="00120D25"/>
    <w:rsid w:val="00122BDF"/>
    <w:rsid w:val="0012383B"/>
    <w:rsid w:val="0012472E"/>
    <w:rsid w:val="00124F67"/>
    <w:rsid w:val="00130E1A"/>
    <w:rsid w:val="001337A4"/>
    <w:rsid w:val="00133E0F"/>
    <w:rsid w:val="001343DC"/>
    <w:rsid w:val="00137039"/>
    <w:rsid w:val="00137F4B"/>
    <w:rsid w:val="00146436"/>
    <w:rsid w:val="00150140"/>
    <w:rsid w:val="00150718"/>
    <w:rsid w:val="0015511E"/>
    <w:rsid w:val="0015723A"/>
    <w:rsid w:val="0016001F"/>
    <w:rsid w:val="00162BE1"/>
    <w:rsid w:val="0016691F"/>
    <w:rsid w:val="00167E2C"/>
    <w:rsid w:val="00170922"/>
    <w:rsid w:val="0017684E"/>
    <w:rsid w:val="00177D34"/>
    <w:rsid w:val="00181BDE"/>
    <w:rsid w:val="001A316A"/>
    <w:rsid w:val="001B607F"/>
    <w:rsid w:val="001B6B43"/>
    <w:rsid w:val="001C09C5"/>
    <w:rsid w:val="001C1BB8"/>
    <w:rsid w:val="001C46F5"/>
    <w:rsid w:val="001C736F"/>
    <w:rsid w:val="001E2D60"/>
    <w:rsid w:val="001E5D64"/>
    <w:rsid w:val="001E5D9A"/>
    <w:rsid w:val="001F3264"/>
    <w:rsid w:val="00207286"/>
    <w:rsid w:val="0020729C"/>
    <w:rsid w:val="0020739E"/>
    <w:rsid w:val="00216374"/>
    <w:rsid w:val="00217E36"/>
    <w:rsid w:val="00221660"/>
    <w:rsid w:val="0022631F"/>
    <w:rsid w:val="00231301"/>
    <w:rsid w:val="0023213D"/>
    <w:rsid w:val="002421DA"/>
    <w:rsid w:val="00244B47"/>
    <w:rsid w:val="0024598A"/>
    <w:rsid w:val="0024722C"/>
    <w:rsid w:val="00254104"/>
    <w:rsid w:val="00262572"/>
    <w:rsid w:val="00262612"/>
    <w:rsid w:val="00266CA7"/>
    <w:rsid w:val="0027498C"/>
    <w:rsid w:val="00276841"/>
    <w:rsid w:val="0027769B"/>
    <w:rsid w:val="0028027A"/>
    <w:rsid w:val="0029262C"/>
    <w:rsid w:val="00293056"/>
    <w:rsid w:val="00294F88"/>
    <w:rsid w:val="002A1364"/>
    <w:rsid w:val="002A28A3"/>
    <w:rsid w:val="002A33D7"/>
    <w:rsid w:val="002A34C4"/>
    <w:rsid w:val="002B1918"/>
    <w:rsid w:val="002B388D"/>
    <w:rsid w:val="002B4723"/>
    <w:rsid w:val="002C2421"/>
    <w:rsid w:val="002E0FAC"/>
    <w:rsid w:val="002E1549"/>
    <w:rsid w:val="002F155D"/>
    <w:rsid w:val="002F25F8"/>
    <w:rsid w:val="002F482D"/>
    <w:rsid w:val="002F513B"/>
    <w:rsid w:val="002F5B10"/>
    <w:rsid w:val="00303D8B"/>
    <w:rsid w:val="00322173"/>
    <w:rsid w:val="00323740"/>
    <w:rsid w:val="00326CF7"/>
    <w:rsid w:val="00342025"/>
    <w:rsid w:val="00342C03"/>
    <w:rsid w:val="0034416D"/>
    <w:rsid w:val="00352741"/>
    <w:rsid w:val="003536A4"/>
    <w:rsid w:val="00354267"/>
    <w:rsid w:val="00354938"/>
    <w:rsid w:val="00355281"/>
    <w:rsid w:val="003554C9"/>
    <w:rsid w:val="00361995"/>
    <w:rsid w:val="00373935"/>
    <w:rsid w:val="003754AD"/>
    <w:rsid w:val="00376ABE"/>
    <w:rsid w:val="0039065B"/>
    <w:rsid w:val="00393C0D"/>
    <w:rsid w:val="003951A2"/>
    <w:rsid w:val="003A1CD1"/>
    <w:rsid w:val="003A5A2A"/>
    <w:rsid w:val="003A678A"/>
    <w:rsid w:val="003A7254"/>
    <w:rsid w:val="003B4CCD"/>
    <w:rsid w:val="003B51B0"/>
    <w:rsid w:val="003B64CF"/>
    <w:rsid w:val="003B789B"/>
    <w:rsid w:val="003C1601"/>
    <w:rsid w:val="003C291E"/>
    <w:rsid w:val="003C53EB"/>
    <w:rsid w:val="003D25CB"/>
    <w:rsid w:val="003D3F14"/>
    <w:rsid w:val="003D5154"/>
    <w:rsid w:val="003E2970"/>
    <w:rsid w:val="003E6701"/>
    <w:rsid w:val="0040032C"/>
    <w:rsid w:val="00400C11"/>
    <w:rsid w:val="00404B5E"/>
    <w:rsid w:val="00405432"/>
    <w:rsid w:val="00406215"/>
    <w:rsid w:val="00406708"/>
    <w:rsid w:val="00413A8F"/>
    <w:rsid w:val="004153CC"/>
    <w:rsid w:val="0042266D"/>
    <w:rsid w:val="00422C78"/>
    <w:rsid w:val="004246A0"/>
    <w:rsid w:val="00450C9B"/>
    <w:rsid w:val="00456D31"/>
    <w:rsid w:val="00460FC5"/>
    <w:rsid w:val="004619B1"/>
    <w:rsid w:val="004662C5"/>
    <w:rsid w:val="00471DCF"/>
    <w:rsid w:val="004752F8"/>
    <w:rsid w:val="00476F18"/>
    <w:rsid w:val="004825F8"/>
    <w:rsid w:val="00486EC0"/>
    <w:rsid w:val="00493E9D"/>
    <w:rsid w:val="00495BF3"/>
    <w:rsid w:val="00495E78"/>
    <w:rsid w:val="004A0CCA"/>
    <w:rsid w:val="004A39B7"/>
    <w:rsid w:val="004C0BC7"/>
    <w:rsid w:val="004C5722"/>
    <w:rsid w:val="004C5C21"/>
    <w:rsid w:val="004C6219"/>
    <w:rsid w:val="004D1B8F"/>
    <w:rsid w:val="004D3825"/>
    <w:rsid w:val="004D3E91"/>
    <w:rsid w:val="004D4A2B"/>
    <w:rsid w:val="004D4ADE"/>
    <w:rsid w:val="004D6082"/>
    <w:rsid w:val="004E2040"/>
    <w:rsid w:val="004F1DFF"/>
    <w:rsid w:val="004F1F9F"/>
    <w:rsid w:val="004F2640"/>
    <w:rsid w:val="004F7514"/>
    <w:rsid w:val="005040BD"/>
    <w:rsid w:val="00511789"/>
    <w:rsid w:val="005202FE"/>
    <w:rsid w:val="0052787F"/>
    <w:rsid w:val="00530DF7"/>
    <w:rsid w:val="00533D80"/>
    <w:rsid w:val="005354D7"/>
    <w:rsid w:val="00544390"/>
    <w:rsid w:val="00547055"/>
    <w:rsid w:val="00547960"/>
    <w:rsid w:val="005479F3"/>
    <w:rsid w:val="005518B3"/>
    <w:rsid w:val="005574DD"/>
    <w:rsid w:val="0055773E"/>
    <w:rsid w:val="00562714"/>
    <w:rsid w:val="005638F6"/>
    <w:rsid w:val="00576CE9"/>
    <w:rsid w:val="00577A0E"/>
    <w:rsid w:val="00580FCD"/>
    <w:rsid w:val="00582DB1"/>
    <w:rsid w:val="0058636E"/>
    <w:rsid w:val="00590545"/>
    <w:rsid w:val="005954D8"/>
    <w:rsid w:val="005A11CE"/>
    <w:rsid w:val="005A514C"/>
    <w:rsid w:val="005A7FF8"/>
    <w:rsid w:val="005D3BF0"/>
    <w:rsid w:val="005E1A36"/>
    <w:rsid w:val="005E648B"/>
    <w:rsid w:val="005F4BB3"/>
    <w:rsid w:val="00600A81"/>
    <w:rsid w:val="00606FF4"/>
    <w:rsid w:val="0060782E"/>
    <w:rsid w:val="006109D1"/>
    <w:rsid w:val="00612C57"/>
    <w:rsid w:val="00615D25"/>
    <w:rsid w:val="00616F96"/>
    <w:rsid w:val="00630216"/>
    <w:rsid w:val="00630EA2"/>
    <w:rsid w:val="0063232B"/>
    <w:rsid w:val="00641790"/>
    <w:rsid w:val="006440A8"/>
    <w:rsid w:val="00650699"/>
    <w:rsid w:val="0065574E"/>
    <w:rsid w:val="0066313C"/>
    <w:rsid w:val="0066498E"/>
    <w:rsid w:val="006704B9"/>
    <w:rsid w:val="00677480"/>
    <w:rsid w:val="00677EB3"/>
    <w:rsid w:val="00683135"/>
    <w:rsid w:val="0068348A"/>
    <w:rsid w:val="0068733E"/>
    <w:rsid w:val="00687EB0"/>
    <w:rsid w:val="006A2222"/>
    <w:rsid w:val="006A2CE7"/>
    <w:rsid w:val="006A711F"/>
    <w:rsid w:val="006B1BE3"/>
    <w:rsid w:val="006B2090"/>
    <w:rsid w:val="006B4FB9"/>
    <w:rsid w:val="006C783A"/>
    <w:rsid w:val="006C7E71"/>
    <w:rsid w:val="006D119F"/>
    <w:rsid w:val="006D5528"/>
    <w:rsid w:val="006D7F4C"/>
    <w:rsid w:val="006E0EEB"/>
    <w:rsid w:val="006E24C7"/>
    <w:rsid w:val="006F3FB0"/>
    <w:rsid w:val="00711771"/>
    <w:rsid w:val="0071206A"/>
    <w:rsid w:val="0071480A"/>
    <w:rsid w:val="00715399"/>
    <w:rsid w:val="00715F03"/>
    <w:rsid w:val="00723A4C"/>
    <w:rsid w:val="00724A8A"/>
    <w:rsid w:val="00726FF7"/>
    <w:rsid w:val="007312D8"/>
    <w:rsid w:val="007323E0"/>
    <w:rsid w:val="00741541"/>
    <w:rsid w:val="0074661F"/>
    <w:rsid w:val="00746703"/>
    <w:rsid w:val="007531D5"/>
    <w:rsid w:val="00763E1A"/>
    <w:rsid w:val="00772DE1"/>
    <w:rsid w:val="007907A2"/>
    <w:rsid w:val="007A0059"/>
    <w:rsid w:val="007A012F"/>
    <w:rsid w:val="007A16FD"/>
    <w:rsid w:val="007B1673"/>
    <w:rsid w:val="007B50AC"/>
    <w:rsid w:val="007C63EC"/>
    <w:rsid w:val="007C6C3E"/>
    <w:rsid w:val="007C6D54"/>
    <w:rsid w:val="007D1294"/>
    <w:rsid w:val="007D3773"/>
    <w:rsid w:val="007D39A2"/>
    <w:rsid w:val="007D4FE2"/>
    <w:rsid w:val="007D5D8D"/>
    <w:rsid w:val="007E0A73"/>
    <w:rsid w:val="007E1AD3"/>
    <w:rsid w:val="007E4E26"/>
    <w:rsid w:val="007F60AC"/>
    <w:rsid w:val="007F6926"/>
    <w:rsid w:val="007F759B"/>
    <w:rsid w:val="007F7716"/>
    <w:rsid w:val="0080160F"/>
    <w:rsid w:val="00820AC7"/>
    <w:rsid w:val="00831756"/>
    <w:rsid w:val="00832224"/>
    <w:rsid w:val="00836AE1"/>
    <w:rsid w:val="00857BA7"/>
    <w:rsid w:val="00857D7B"/>
    <w:rsid w:val="00857DE6"/>
    <w:rsid w:val="00860391"/>
    <w:rsid w:val="00861C43"/>
    <w:rsid w:val="00865793"/>
    <w:rsid w:val="00870E15"/>
    <w:rsid w:val="0087220F"/>
    <w:rsid w:val="008730D7"/>
    <w:rsid w:val="008777CC"/>
    <w:rsid w:val="00877F45"/>
    <w:rsid w:val="008900B6"/>
    <w:rsid w:val="00891B1F"/>
    <w:rsid w:val="008962F4"/>
    <w:rsid w:val="008A3257"/>
    <w:rsid w:val="008A776D"/>
    <w:rsid w:val="008B127B"/>
    <w:rsid w:val="008B5C71"/>
    <w:rsid w:val="008B7153"/>
    <w:rsid w:val="008C42FA"/>
    <w:rsid w:val="008D15DA"/>
    <w:rsid w:val="008E0A10"/>
    <w:rsid w:val="008F37F2"/>
    <w:rsid w:val="00901192"/>
    <w:rsid w:val="0090440A"/>
    <w:rsid w:val="009067FF"/>
    <w:rsid w:val="00911A47"/>
    <w:rsid w:val="00917BC2"/>
    <w:rsid w:val="00930471"/>
    <w:rsid w:val="0093540B"/>
    <w:rsid w:val="00936175"/>
    <w:rsid w:val="00936A05"/>
    <w:rsid w:val="009436CB"/>
    <w:rsid w:val="00950647"/>
    <w:rsid w:val="00951398"/>
    <w:rsid w:val="00951746"/>
    <w:rsid w:val="009533B4"/>
    <w:rsid w:val="00953903"/>
    <w:rsid w:val="00961F84"/>
    <w:rsid w:val="00964F1B"/>
    <w:rsid w:val="0097455A"/>
    <w:rsid w:val="00974EF1"/>
    <w:rsid w:val="0097634C"/>
    <w:rsid w:val="00986713"/>
    <w:rsid w:val="00987CBF"/>
    <w:rsid w:val="00992B49"/>
    <w:rsid w:val="00997448"/>
    <w:rsid w:val="009A1ADC"/>
    <w:rsid w:val="009A2D90"/>
    <w:rsid w:val="009A40A0"/>
    <w:rsid w:val="009B33EB"/>
    <w:rsid w:val="009B4018"/>
    <w:rsid w:val="009B6F70"/>
    <w:rsid w:val="009E1336"/>
    <w:rsid w:val="009E4B55"/>
    <w:rsid w:val="009E53DB"/>
    <w:rsid w:val="009E63FF"/>
    <w:rsid w:val="009F13F4"/>
    <w:rsid w:val="00A06392"/>
    <w:rsid w:val="00A06C23"/>
    <w:rsid w:val="00A12215"/>
    <w:rsid w:val="00A41812"/>
    <w:rsid w:val="00A4355F"/>
    <w:rsid w:val="00A55A1A"/>
    <w:rsid w:val="00A56C45"/>
    <w:rsid w:val="00A614C2"/>
    <w:rsid w:val="00A6399F"/>
    <w:rsid w:val="00A6442C"/>
    <w:rsid w:val="00A64EA4"/>
    <w:rsid w:val="00A714C2"/>
    <w:rsid w:val="00A726A4"/>
    <w:rsid w:val="00A728D0"/>
    <w:rsid w:val="00A75247"/>
    <w:rsid w:val="00A802D6"/>
    <w:rsid w:val="00A836A6"/>
    <w:rsid w:val="00A84A91"/>
    <w:rsid w:val="00A91C07"/>
    <w:rsid w:val="00A91DC1"/>
    <w:rsid w:val="00A929D4"/>
    <w:rsid w:val="00A9473F"/>
    <w:rsid w:val="00AA259A"/>
    <w:rsid w:val="00AB2DDB"/>
    <w:rsid w:val="00AD69E2"/>
    <w:rsid w:val="00AE0B32"/>
    <w:rsid w:val="00B06B44"/>
    <w:rsid w:val="00B15E5C"/>
    <w:rsid w:val="00B22289"/>
    <w:rsid w:val="00B22919"/>
    <w:rsid w:val="00B22B8B"/>
    <w:rsid w:val="00B3387A"/>
    <w:rsid w:val="00B37AA3"/>
    <w:rsid w:val="00B44960"/>
    <w:rsid w:val="00B51748"/>
    <w:rsid w:val="00B63655"/>
    <w:rsid w:val="00B63D28"/>
    <w:rsid w:val="00B65714"/>
    <w:rsid w:val="00B826CA"/>
    <w:rsid w:val="00B8494E"/>
    <w:rsid w:val="00B85309"/>
    <w:rsid w:val="00B8534A"/>
    <w:rsid w:val="00B874C7"/>
    <w:rsid w:val="00B919A1"/>
    <w:rsid w:val="00B93571"/>
    <w:rsid w:val="00BB2EC8"/>
    <w:rsid w:val="00BB75D6"/>
    <w:rsid w:val="00BC069C"/>
    <w:rsid w:val="00BC358D"/>
    <w:rsid w:val="00BC3759"/>
    <w:rsid w:val="00BD12B9"/>
    <w:rsid w:val="00BD5AE9"/>
    <w:rsid w:val="00BE0165"/>
    <w:rsid w:val="00BE4A2F"/>
    <w:rsid w:val="00BF538F"/>
    <w:rsid w:val="00C01201"/>
    <w:rsid w:val="00C03164"/>
    <w:rsid w:val="00C05183"/>
    <w:rsid w:val="00C058ED"/>
    <w:rsid w:val="00C060B1"/>
    <w:rsid w:val="00C20501"/>
    <w:rsid w:val="00C30FDB"/>
    <w:rsid w:val="00C32DD0"/>
    <w:rsid w:val="00C330CD"/>
    <w:rsid w:val="00C52360"/>
    <w:rsid w:val="00C5481A"/>
    <w:rsid w:val="00C559DE"/>
    <w:rsid w:val="00C55E4F"/>
    <w:rsid w:val="00C601DB"/>
    <w:rsid w:val="00C759B0"/>
    <w:rsid w:val="00C77E95"/>
    <w:rsid w:val="00C87066"/>
    <w:rsid w:val="00C912D3"/>
    <w:rsid w:val="00C92349"/>
    <w:rsid w:val="00C97917"/>
    <w:rsid w:val="00CA54DA"/>
    <w:rsid w:val="00CA60EE"/>
    <w:rsid w:val="00CB0833"/>
    <w:rsid w:val="00CC1227"/>
    <w:rsid w:val="00CC494F"/>
    <w:rsid w:val="00CC6639"/>
    <w:rsid w:val="00CD0E1A"/>
    <w:rsid w:val="00CD3388"/>
    <w:rsid w:val="00CD4BFB"/>
    <w:rsid w:val="00CE1DC9"/>
    <w:rsid w:val="00CF0010"/>
    <w:rsid w:val="00CF110A"/>
    <w:rsid w:val="00CF11AA"/>
    <w:rsid w:val="00CF6AB5"/>
    <w:rsid w:val="00D016E9"/>
    <w:rsid w:val="00D10ABB"/>
    <w:rsid w:val="00D14F99"/>
    <w:rsid w:val="00D15872"/>
    <w:rsid w:val="00D304A5"/>
    <w:rsid w:val="00D31FCA"/>
    <w:rsid w:val="00D47764"/>
    <w:rsid w:val="00D518E1"/>
    <w:rsid w:val="00D53024"/>
    <w:rsid w:val="00D552E5"/>
    <w:rsid w:val="00D64788"/>
    <w:rsid w:val="00D72A48"/>
    <w:rsid w:val="00D74A02"/>
    <w:rsid w:val="00D75BAF"/>
    <w:rsid w:val="00D83EAC"/>
    <w:rsid w:val="00D9257B"/>
    <w:rsid w:val="00D9482B"/>
    <w:rsid w:val="00D9526B"/>
    <w:rsid w:val="00D9773C"/>
    <w:rsid w:val="00DA0FE3"/>
    <w:rsid w:val="00DA169D"/>
    <w:rsid w:val="00DA3E74"/>
    <w:rsid w:val="00DA49E6"/>
    <w:rsid w:val="00DA561E"/>
    <w:rsid w:val="00DA6B0D"/>
    <w:rsid w:val="00DA769D"/>
    <w:rsid w:val="00DB2C1A"/>
    <w:rsid w:val="00DB3000"/>
    <w:rsid w:val="00DD4AC7"/>
    <w:rsid w:val="00DE3A08"/>
    <w:rsid w:val="00DF29AB"/>
    <w:rsid w:val="00DF5D09"/>
    <w:rsid w:val="00DF6149"/>
    <w:rsid w:val="00DF73A9"/>
    <w:rsid w:val="00E03674"/>
    <w:rsid w:val="00E24D5D"/>
    <w:rsid w:val="00E32D6C"/>
    <w:rsid w:val="00E3316C"/>
    <w:rsid w:val="00E41276"/>
    <w:rsid w:val="00E437DD"/>
    <w:rsid w:val="00E47209"/>
    <w:rsid w:val="00E507A2"/>
    <w:rsid w:val="00E5621C"/>
    <w:rsid w:val="00E62FB6"/>
    <w:rsid w:val="00E73029"/>
    <w:rsid w:val="00E82FFB"/>
    <w:rsid w:val="00E9151E"/>
    <w:rsid w:val="00EA3EB8"/>
    <w:rsid w:val="00EA6A81"/>
    <w:rsid w:val="00EA7D13"/>
    <w:rsid w:val="00EB7C45"/>
    <w:rsid w:val="00EB7C6F"/>
    <w:rsid w:val="00ED2CF5"/>
    <w:rsid w:val="00ED3212"/>
    <w:rsid w:val="00ED54C8"/>
    <w:rsid w:val="00ED58AB"/>
    <w:rsid w:val="00EE4FA3"/>
    <w:rsid w:val="00EE65AC"/>
    <w:rsid w:val="00EF475C"/>
    <w:rsid w:val="00EF6579"/>
    <w:rsid w:val="00EF6F90"/>
    <w:rsid w:val="00F010BC"/>
    <w:rsid w:val="00F06A96"/>
    <w:rsid w:val="00F110F7"/>
    <w:rsid w:val="00F24904"/>
    <w:rsid w:val="00F24EFE"/>
    <w:rsid w:val="00F435F9"/>
    <w:rsid w:val="00F53969"/>
    <w:rsid w:val="00F77EB1"/>
    <w:rsid w:val="00F82383"/>
    <w:rsid w:val="00F856A4"/>
    <w:rsid w:val="00FA17A9"/>
    <w:rsid w:val="00FA64C2"/>
    <w:rsid w:val="00FB3A1C"/>
    <w:rsid w:val="00FB3AFB"/>
    <w:rsid w:val="00FB4565"/>
    <w:rsid w:val="00FC4D94"/>
    <w:rsid w:val="00FD1DF4"/>
    <w:rsid w:val="00FD6C1B"/>
    <w:rsid w:val="00FE5A61"/>
    <w:rsid w:val="00FF490E"/>
    <w:rsid w:val="00FF5036"/>
    <w:rsid w:val="00FF5922"/>
    <w:rsid w:val="00FF6CEE"/>
    <w:rsid w:val="021A165A"/>
    <w:rsid w:val="0309F367"/>
    <w:rsid w:val="03323BA6"/>
    <w:rsid w:val="0361488C"/>
    <w:rsid w:val="040784FA"/>
    <w:rsid w:val="04249F52"/>
    <w:rsid w:val="05B9558F"/>
    <w:rsid w:val="07E62777"/>
    <w:rsid w:val="08B612FB"/>
    <w:rsid w:val="11337DF8"/>
    <w:rsid w:val="130E1392"/>
    <w:rsid w:val="13641A94"/>
    <w:rsid w:val="139AB1E9"/>
    <w:rsid w:val="1476F19E"/>
    <w:rsid w:val="15D766DF"/>
    <w:rsid w:val="1B1F5096"/>
    <w:rsid w:val="21F1A994"/>
    <w:rsid w:val="238F5C24"/>
    <w:rsid w:val="23F2311D"/>
    <w:rsid w:val="2406A94D"/>
    <w:rsid w:val="27BE93AF"/>
    <w:rsid w:val="2E929653"/>
    <w:rsid w:val="380E09B2"/>
    <w:rsid w:val="3BD72532"/>
    <w:rsid w:val="3E43AA65"/>
    <w:rsid w:val="44F6767F"/>
    <w:rsid w:val="484BA054"/>
    <w:rsid w:val="485EE994"/>
    <w:rsid w:val="4DCC77B9"/>
    <w:rsid w:val="591FCD39"/>
    <w:rsid w:val="6656F312"/>
    <w:rsid w:val="6718195A"/>
    <w:rsid w:val="6CD842BC"/>
    <w:rsid w:val="70B73CCE"/>
    <w:rsid w:val="73D9B23D"/>
    <w:rsid w:val="75B590F3"/>
    <w:rsid w:val="7A6E1EE4"/>
    <w:rsid w:val="7C8A52ED"/>
    <w:rsid w:val="7D3FE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AB0E"/>
  <w15:docId w15:val="{664E942A-42BA-4204-9858-07DBDCB3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ind w:left="39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styleId="af8">
    <w:name w:val="Unresolved Mention"/>
    <w:basedOn w:val="a0"/>
    <w:uiPriority w:val="99"/>
    <w:semiHidden/>
    <w:unhideWhenUsed/>
    <w:rsid w:val="00F010BC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F010BC"/>
    <w:rPr>
      <w:color w:val="800080" w:themeColor="followedHyperlink"/>
      <w:u w:val="single"/>
    </w:rPr>
  </w:style>
  <w:style w:type="paragraph" w:styleId="af9">
    <w:name w:val="No Spacing"/>
    <w:uiPriority w:val="1"/>
    <w:qFormat/>
    <w:rsid w:val="0024722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ty6u/STORY-OF-LIFE" TargetMode="External"/><Relationship Id="rId13" Type="http://schemas.openxmlformats.org/officeDocument/2006/relationships/hyperlink" Target="https://he.wikipedia.org/wiki/%D7%97%D7%99%D7%A0%D7%95%D7%9A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he.wikipedia.org/wiki/%D7%AA%D7%9C%D7%9E%D7%99%D7%93" TargetMode="Externa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hyperlink" Target="https://github.com/esty6u/STORY-OF-LIFE/blob/master/--1.xls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%D7%9C%D7%9E%D7%99%D7%93%D7%9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he.wikipedia.org/wiki/%D7%94%D7%95%D7%A8%D7%90%D7%94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github.com/esty6u/STORY-OF-LIFE/wiki/SRS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7E23CAC-8AEE-4A4E-808F-0C67F3CBE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</TotalTime>
  <Pages>12</Pages>
  <Words>1681</Words>
  <Characters>8410</Characters>
  <Application>Microsoft Office Word</Application>
  <DocSecurity>0</DocSecurity>
  <Lines>70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yagel</dc:creator>
  <cp:lastModifiedBy>Ester Sisko</cp:lastModifiedBy>
  <cp:revision>3</cp:revision>
  <cp:lastPrinted>2015-02-22T09:52:00Z</cp:lastPrinted>
  <dcterms:created xsi:type="dcterms:W3CDTF">2018-04-10T12:43:00Z</dcterms:created>
  <dcterms:modified xsi:type="dcterms:W3CDTF">2018-04-10T12:45:00Z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